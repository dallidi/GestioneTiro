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30D" w:rsidRPr="001154B6" w:rsidRDefault="007E0BDE" w:rsidP="001154B6">
      <w:pPr>
        <w:pStyle w:val="Titolo1"/>
      </w:pPr>
      <w:r>
        <w:t>Gestione iscrizioni</w:t>
      </w:r>
    </w:p>
    <w:p w:rsidR="002D7296" w:rsidRDefault="00AE34B6" w:rsidP="002D7296">
      <w:pPr>
        <w:pStyle w:val="Titolo2"/>
      </w:pPr>
      <w:proofErr w:type="spellStart"/>
      <w:r>
        <w:t>Pre</w:t>
      </w:r>
      <w:proofErr w:type="spellEnd"/>
      <w:r>
        <w:t>-iscrizioni</w:t>
      </w:r>
    </w:p>
    <w:p w:rsidR="00AE34B6" w:rsidRPr="00AE34B6" w:rsidRDefault="009C5E06" w:rsidP="00AE34B6">
      <w:pPr>
        <w:pStyle w:val="Titolo2"/>
      </w:pPr>
      <w:r>
        <w:t>Iscrizioni</w:t>
      </w:r>
    </w:p>
    <w:p w:rsidR="007E0BDE" w:rsidRPr="007E0BDE" w:rsidRDefault="00AE34B6" w:rsidP="007E0BDE">
      <w:pPr>
        <w:pStyle w:val="Testo"/>
      </w:pPr>
      <w:r>
        <w:rPr>
          <w:noProof/>
          <w:lang w:val="it-CH" w:eastAsia="it-CH"/>
        </w:rPr>
        <w:drawing>
          <wp:inline distT="0" distB="0" distL="0" distR="0">
            <wp:extent cx="5486400" cy="3200400"/>
            <wp:effectExtent l="38100" t="38100" r="19050" b="3810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2D7296" w:rsidRDefault="00975BBF" w:rsidP="008B4BB1">
      <w:pPr>
        <w:pStyle w:val="Titolo3"/>
      </w:pPr>
      <w:r>
        <w:t>Ricerca tiratore</w:t>
      </w:r>
    </w:p>
    <w:p w:rsidR="000E6395" w:rsidRDefault="000E6395" w:rsidP="000E6395">
      <w:pPr>
        <w:pStyle w:val="TestoLista"/>
      </w:pPr>
      <w:r>
        <w:t xml:space="preserve">Ricerca in Iscrizioni </w:t>
      </w:r>
    </w:p>
    <w:p w:rsidR="00975BBF" w:rsidRDefault="000E6395" w:rsidP="000E6395">
      <w:pPr>
        <w:pStyle w:val="TestoLista"/>
      </w:pPr>
      <w:r>
        <w:t>Ricerca in Licenze</w:t>
      </w:r>
    </w:p>
    <w:p w:rsidR="000E6395" w:rsidRPr="000E6395" w:rsidRDefault="000E6395" w:rsidP="000E6395">
      <w:pPr>
        <w:pStyle w:val="TestoLista"/>
      </w:pPr>
      <w:r>
        <w:t>Completa informazioni con società</w:t>
      </w:r>
    </w:p>
    <w:p w:rsidR="00337E88" w:rsidRDefault="00337E88" w:rsidP="00337E88">
      <w:pPr>
        <w:pStyle w:val="Titolo2"/>
      </w:pPr>
      <w:r>
        <w:t>Maschere</w:t>
      </w:r>
    </w:p>
    <w:p w:rsidR="00337E88" w:rsidRDefault="00337E88" w:rsidP="00337E88">
      <w:pPr>
        <w:pStyle w:val="Titolo3"/>
      </w:pPr>
      <w:r>
        <w:t>Trova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37E88" w:rsidTr="00337E88">
        <w:tc>
          <w:tcPr>
            <w:tcW w:w="3209" w:type="dxa"/>
          </w:tcPr>
          <w:p w:rsidR="00337E88" w:rsidRPr="00154CB9" w:rsidRDefault="00337E88" w:rsidP="00337E88">
            <w:pPr>
              <w:pStyle w:val="Testo"/>
              <w:rPr>
                <w:b/>
              </w:rPr>
            </w:pPr>
            <w:r w:rsidRPr="00154CB9">
              <w:rPr>
                <w:b/>
              </w:rPr>
              <w:t>Licenza</w:t>
            </w:r>
          </w:p>
        </w:tc>
        <w:tc>
          <w:tcPr>
            <w:tcW w:w="3209" w:type="dxa"/>
          </w:tcPr>
          <w:p w:rsidR="00337E88" w:rsidRPr="00154CB9" w:rsidRDefault="00337E88" w:rsidP="00337E88">
            <w:pPr>
              <w:pStyle w:val="Testo"/>
              <w:rPr>
                <w:b/>
              </w:rPr>
            </w:pPr>
            <w:r w:rsidRPr="00154CB9">
              <w:rPr>
                <w:b/>
              </w:rPr>
              <w:t>Cognome</w:t>
            </w:r>
          </w:p>
        </w:tc>
        <w:tc>
          <w:tcPr>
            <w:tcW w:w="3210" w:type="dxa"/>
          </w:tcPr>
          <w:p w:rsidR="00337E88" w:rsidRPr="00154CB9" w:rsidRDefault="00337E88" w:rsidP="00337E88">
            <w:pPr>
              <w:pStyle w:val="Testo"/>
              <w:rPr>
                <w:b/>
              </w:rPr>
            </w:pPr>
            <w:r w:rsidRPr="00154CB9">
              <w:rPr>
                <w:b/>
              </w:rPr>
              <w:t>Nome</w:t>
            </w:r>
          </w:p>
        </w:tc>
      </w:tr>
      <w:tr w:rsidR="00337E88" w:rsidTr="00337E88">
        <w:tc>
          <w:tcPr>
            <w:tcW w:w="3209" w:type="dxa"/>
          </w:tcPr>
          <w:p w:rsidR="00337E88" w:rsidRDefault="00154CB9" w:rsidP="00337E88">
            <w:pPr>
              <w:pStyle w:val="Testo"/>
            </w:pPr>
            <w:r>
              <w:t>&lt;</w:t>
            </w:r>
            <w:proofErr w:type="spellStart"/>
            <w:r>
              <w:t>edit</w:t>
            </w:r>
            <w:proofErr w:type="spellEnd"/>
            <w:r>
              <w:t xml:space="preserve"> box licenza&gt;</w:t>
            </w:r>
          </w:p>
        </w:tc>
        <w:tc>
          <w:tcPr>
            <w:tcW w:w="3209" w:type="dxa"/>
          </w:tcPr>
          <w:p w:rsidR="00337E88" w:rsidRDefault="00154CB9" w:rsidP="00337E88">
            <w:pPr>
              <w:pStyle w:val="Testo"/>
            </w:pPr>
            <w:r>
              <w:t>&lt;</w:t>
            </w:r>
            <w:proofErr w:type="spellStart"/>
            <w:r>
              <w:t>edit</w:t>
            </w:r>
            <w:proofErr w:type="spellEnd"/>
            <w:r>
              <w:t xml:space="preserve"> box cognome&gt;</w:t>
            </w:r>
          </w:p>
        </w:tc>
        <w:tc>
          <w:tcPr>
            <w:tcW w:w="3210" w:type="dxa"/>
          </w:tcPr>
          <w:p w:rsidR="00337E88" w:rsidRDefault="00154CB9" w:rsidP="00337E88">
            <w:pPr>
              <w:pStyle w:val="Testo"/>
            </w:pPr>
            <w:r>
              <w:t>&lt;</w:t>
            </w:r>
            <w:proofErr w:type="spellStart"/>
            <w:r>
              <w:t>edit</w:t>
            </w:r>
            <w:proofErr w:type="spellEnd"/>
            <w:r>
              <w:t xml:space="preserve"> box nome&gt;</w:t>
            </w:r>
          </w:p>
        </w:tc>
      </w:tr>
      <w:tr w:rsidR="00154CB9" w:rsidTr="009D6FBB">
        <w:tc>
          <w:tcPr>
            <w:tcW w:w="9628" w:type="dxa"/>
            <w:gridSpan w:val="3"/>
          </w:tcPr>
          <w:p w:rsidR="00154CB9" w:rsidRDefault="00154CB9" w:rsidP="00154CB9">
            <w:pPr>
              <w:pStyle w:val="Testo"/>
              <w:jc w:val="center"/>
            </w:pPr>
            <w:r>
              <w:t>&lt;</w:t>
            </w:r>
            <w:proofErr w:type="spellStart"/>
            <w:r>
              <w:t>button</w:t>
            </w:r>
            <w:proofErr w:type="spellEnd"/>
            <w:r>
              <w:t xml:space="preserve"> “Trova”&gt;</w:t>
            </w:r>
          </w:p>
        </w:tc>
      </w:tr>
    </w:tbl>
    <w:p w:rsidR="00337E88" w:rsidRPr="00337E88" w:rsidRDefault="00337E88" w:rsidP="00337E88">
      <w:pPr>
        <w:pStyle w:val="Testo"/>
      </w:pPr>
    </w:p>
    <w:p w:rsidR="00337E88" w:rsidRDefault="00337E88" w:rsidP="00337E88">
      <w:pPr>
        <w:pStyle w:val="Titolo3"/>
      </w:pPr>
      <w:r>
        <w:t>Iscrizione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54CB9" w:rsidTr="00DB6B9C">
        <w:tc>
          <w:tcPr>
            <w:tcW w:w="3209" w:type="dxa"/>
          </w:tcPr>
          <w:p w:rsidR="00154CB9" w:rsidRPr="00154CB9" w:rsidRDefault="00154CB9" w:rsidP="00DB6B9C">
            <w:pPr>
              <w:pStyle w:val="Testo"/>
              <w:rPr>
                <w:b/>
              </w:rPr>
            </w:pPr>
            <w:r w:rsidRPr="00154CB9">
              <w:rPr>
                <w:b/>
              </w:rPr>
              <w:t>Licenza</w:t>
            </w:r>
          </w:p>
        </w:tc>
        <w:tc>
          <w:tcPr>
            <w:tcW w:w="3209" w:type="dxa"/>
          </w:tcPr>
          <w:p w:rsidR="00154CB9" w:rsidRPr="00154CB9" w:rsidRDefault="00154CB9" w:rsidP="00DB6B9C">
            <w:pPr>
              <w:pStyle w:val="Testo"/>
              <w:rPr>
                <w:b/>
              </w:rPr>
            </w:pPr>
            <w:r w:rsidRPr="00154CB9">
              <w:rPr>
                <w:b/>
              </w:rPr>
              <w:t>Cognome</w:t>
            </w:r>
          </w:p>
        </w:tc>
        <w:tc>
          <w:tcPr>
            <w:tcW w:w="3210" w:type="dxa"/>
          </w:tcPr>
          <w:p w:rsidR="00154CB9" w:rsidRPr="00154CB9" w:rsidRDefault="00154CB9" w:rsidP="00DB6B9C">
            <w:pPr>
              <w:pStyle w:val="Testo"/>
              <w:rPr>
                <w:b/>
              </w:rPr>
            </w:pPr>
            <w:r w:rsidRPr="00154CB9">
              <w:rPr>
                <w:b/>
              </w:rPr>
              <w:t>Nome</w:t>
            </w:r>
          </w:p>
        </w:tc>
      </w:tr>
      <w:tr w:rsidR="00154CB9" w:rsidTr="00DB6B9C">
        <w:tc>
          <w:tcPr>
            <w:tcW w:w="3209" w:type="dxa"/>
          </w:tcPr>
          <w:p w:rsidR="00154CB9" w:rsidRDefault="00154CB9" w:rsidP="00154CB9">
            <w:pPr>
              <w:pStyle w:val="Testo"/>
            </w:pPr>
            <w:r>
              <w:t>&lt;</w:t>
            </w:r>
            <w:proofErr w:type="spellStart"/>
            <w:r>
              <w:t>edit</w:t>
            </w:r>
            <w:proofErr w:type="spellEnd"/>
            <w:r>
              <w:t xml:space="preserve"> box licenza&gt;</w:t>
            </w:r>
          </w:p>
        </w:tc>
        <w:tc>
          <w:tcPr>
            <w:tcW w:w="3209" w:type="dxa"/>
          </w:tcPr>
          <w:p w:rsidR="00154CB9" w:rsidRDefault="00154CB9" w:rsidP="00154CB9">
            <w:pPr>
              <w:pStyle w:val="Testo"/>
            </w:pPr>
            <w:r>
              <w:t>&lt;</w:t>
            </w:r>
            <w:proofErr w:type="spellStart"/>
            <w:r>
              <w:t>edit</w:t>
            </w:r>
            <w:proofErr w:type="spellEnd"/>
            <w:r>
              <w:t xml:space="preserve"> box cognome&gt;</w:t>
            </w:r>
          </w:p>
        </w:tc>
        <w:tc>
          <w:tcPr>
            <w:tcW w:w="3210" w:type="dxa"/>
          </w:tcPr>
          <w:p w:rsidR="00154CB9" w:rsidRDefault="00154CB9" w:rsidP="00154CB9">
            <w:pPr>
              <w:pStyle w:val="Testo"/>
            </w:pPr>
            <w:r>
              <w:t>&lt;</w:t>
            </w:r>
            <w:proofErr w:type="spellStart"/>
            <w:r>
              <w:t>edit</w:t>
            </w:r>
            <w:proofErr w:type="spellEnd"/>
            <w:r>
              <w:t xml:space="preserve"> box nome&gt;</w:t>
            </w:r>
          </w:p>
        </w:tc>
      </w:tr>
      <w:tr w:rsidR="00154CB9" w:rsidTr="00711E2E">
        <w:tc>
          <w:tcPr>
            <w:tcW w:w="3209" w:type="dxa"/>
          </w:tcPr>
          <w:p w:rsidR="00154CB9" w:rsidRPr="00154CB9" w:rsidRDefault="00154CB9" w:rsidP="00154CB9">
            <w:pPr>
              <w:pStyle w:val="Testo"/>
              <w:rPr>
                <w:b/>
              </w:rPr>
            </w:pPr>
            <w:r w:rsidRPr="00154CB9">
              <w:rPr>
                <w:b/>
              </w:rPr>
              <w:t>Società</w:t>
            </w:r>
          </w:p>
        </w:tc>
        <w:tc>
          <w:tcPr>
            <w:tcW w:w="6419" w:type="dxa"/>
            <w:gridSpan w:val="2"/>
          </w:tcPr>
          <w:p w:rsidR="00154CB9" w:rsidRDefault="00154CB9" w:rsidP="00154CB9">
            <w:pPr>
              <w:pStyle w:val="Testo"/>
            </w:pPr>
            <w:r>
              <w:t>&lt;combo società&gt;</w:t>
            </w:r>
          </w:p>
        </w:tc>
      </w:tr>
      <w:tr w:rsidR="00154CB9" w:rsidTr="00DB6B9C">
        <w:tc>
          <w:tcPr>
            <w:tcW w:w="3209" w:type="dxa"/>
          </w:tcPr>
          <w:p w:rsidR="00154CB9" w:rsidRPr="00154CB9" w:rsidRDefault="00154CB9" w:rsidP="00154CB9">
            <w:pPr>
              <w:pStyle w:val="Testo"/>
              <w:rPr>
                <w:b/>
              </w:rPr>
            </w:pPr>
            <w:r w:rsidRPr="00154CB9">
              <w:rPr>
                <w:b/>
              </w:rPr>
              <w:t>Serie</w:t>
            </w:r>
          </w:p>
        </w:tc>
        <w:tc>
          <w:tcPr>
            <w:tcW w:w="3209" w:type="dxa"/>
          </w:tcPr>
          <w:p w:rsidR="00154CB9" w:rsidRPr="00154CB9" w:rsidRDefault="00154CB9" w:rsidP="00154CB9">
            <w:pPr>
              <w:pStyle w:val="Testo"/>
              <w:rPr>
                <w:b/>
              </w:rPr>
            </w:pPr>
            <w:r w:rsidRPr="00154CB9">
              <w:rPr>
                <w:b/>
              </w:rPr>
              <w:t>Categoria Arma</w:t>
            </w:r>
          </w:p>
        </w:tc>
        <w:tc>
          <w:tcPr>
            <w:tcW w:w="3210" w:type="dxa"/>
          </w:tcPr>
          <w:p w:rsidR="00154CB9" w:rsidRPr="00154CB9" w:rsidRDefault="00154CB9" w:rsidP="00154CB9">
            <w:pPr>
              <w:pStyle w:val="Testo"/>
              <w:rPr>
                <w:b/>
              </w:rPr>
            </w:pPr>
            <w:r w:rsidRPr="00154CB9">
              <w:rPr>
                <w:b/>
              </w:rPr>
              <w:t>Categoria Età</w:t>
            </w:r>
          </w:p>
        </w:tc>
      </w:tr>
      <w:tr w:rsidR="00154CB9" w:rsidTr="00DB6B9C">
        <w:tc>
          <w:tcPr>
            <w:tcW w:w="3209" w:type="dxa"/>
          </w:tcPr>
          <w:p w:rsidR="00154CB9" w:rsidRDefault="00154CB9" w:rsidP="00154CB9">
            <w:pPr>
              <w:pStyle w:val="Testo"/>
            </w:pPr>
            <w:r>
              <w:t>&lt;</w:t>
            </w:r>
            <w:proofErr w:type="spellStart"/>
            <w:r>
              <w:t>check</w:t>
            </w:r>
            <w:proofErr w:type="spellEnd"/>
            <w:r>
              <w:t xml:space="preserve"> box serie&gt;</w:t>
            </w:r>
          </w:p>
        </w:tc>
        <w:tc>
          <w:tcPr>
            <w:tcW w:w="3209" w:type="dxa"/>
          </w:tcPr>
          <w:p w:rsidR="00154CB9" w:rsidRDefault="00154CB9" w:rsidP="00154CB9">
            <w:pPr>
              <w:pStyle w:val="Testo"/>
            </w:pPr>
            <w:r>
              <w:t xml:space="preserve">&lt;combo </w:t>
            </w:r>
            <w:proofErr w:type="spellStart"/>
            <w:r>
              <w:t>cat</w:t>
            </w:r>
            <w:proofErr w:type="spellEnd"/>
            <w:r>
              <w:t>. Arma&gt;</w:t>
            </w:r>
          </w:p>
        </w:tc>
        <w:tc>
          <w:tcPr>
            <w:tcW w:w="3210" w:type="dxa"/>
          </w:tcPr>
          <w:p w:rsidR="00154CB9" w:rsidRDefault="00154CB9" w:rsidP="00154CB9">
            <w:pPr>
              <w:pStyle w:val="Testo"/>
            </w:pPr>
            <w:r>
              <w:t xml:space="preserve">&lt;combo </w:t>
            </w:r>
            <w:proofErr w:type="spellStart"/>
            <w:r>
              <w:t>cat</w:t>
            </w:r>
            <w:proofErr w:type="spellEnd"/>
            <w:r>
              <w:t>. Età&gt;</w:t>
            </w:r>
          </w:p>
        </w:tc>
      </w:tr>
      <w:tr w:rsidR="00154CB9" w:rsidTr="00DB6B9C">
        <w:tc>
          <w:tcPr>
            <w:tcW w:w="9628" w:type="dxa"/>
            <w:gridSpan w:val="3"/>
          </w:tcPr>
          <w:p w:rsidR="00154CB9" w:rsidRDefault="00154CB9" w:rsidP="00D83FCF">
            <w:pPr>
              <w:pStyle w:val="Testo"/>
              <w:jc w:val="center"/>
            </w:pPr>
            <w:r>
              <w:t>&lt;</w:t>
            </w:r>
            <w:proofErr w:type="spellStart"/>
            <w:r>
              <w:t>button</w:t>
            </w:r>
            <w:proofErr w:type="spellEnd"/>
            <w:r>
              <w:t xml:space="preserve"> “</w:t>
            </w:r>
            <w:r w:rsidR="00D83FCF">
              <w:t>Aggiorna</w:t>
            </w:r>
            <w:bookmarkStart w:id="0" w:name="_GoBack"/>
            <w:bookmarkEnd w:id="0"/>
            <w:r>
              <w:t>”&gt;</w:t>
            </w:r>
          </w:p>
        </w:tc>
      </w:tr>
    </w:tbl>
    <w:p w:rsidR="00337E88" w:rsidRPr="00337E88" w:rsidRDefault="00337E88" w:rsidP="00337E88">
      <w:pPr>
        <w:pStyle w:val="Testo"/>
      </w:pPr>
    </w:p>
    <w:p w:rsidR="008B4BB1" w:rsidRPr="008B4BB1" w:rsidRDefault="00D971B0" w:rsidP="00D971B0">
      <w:pPr>
        <w:pStyle w:val="Testo"/>
      </w:pPr>
      <w:r>
        <w:t>Testo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"/>
        <w:gridCol w:w="4198"/>
        <w:gridCol w:w="2433"/>
        <w:gridCol w:w="2434"/>
      </w:tblGrid>
      <w:tr w:rsidR="008B4BB1" w:rsidTr="00DF4A98">
        <w:tc>
          <w:tcPr>
            <w:tcW w:w="459" w:type="dxa"/>
            <w:shd w:val="clear" w:color="auto" w:fill="E7E6E6"/>
          </w:tcPr>
          <w:p w:rsidR="008B4BB1" w:rsidRDefault="008B4BB1" w:rsidP="00CE5639">
            <w:pPr>
              <w:pStyle w:val="Testo"/>
            </w:pPr>
          </w:p>
        </w:tc>
        <w:tc>
          <w:tcPr>
            <w:tcW w:w="4252" w:type="dxa"/>
            <w:shd w:val="clear" w:color="auto" w:fill="E7E6E6"/>
          </w:tcPr>
          <w:p w:rsidR="008B4BB1" w:rsidRDefault="008B4BB1" w:rsidP="00CE5639">
            <w:pPr>
              <w:pStyle w:val="Testo"/>
            </w:pPr>
          </w:p>
        </w:tc>
        <w:tc>
          <w:tcPr>
            <w:tcW w:w="2463" w:type="dxa"/>
            <w:shd w:val="clear" w:color="auto" w:fill="E7E6E6"/>
          </w:tcPr>
          <w:p w:rsidR="008B4BB1" w:rsidRDefault="008B4BB1" w:rsidP="00CE5639">
            <w:pPr>
              <w:pStyle w:val="Testo"/>
            </w:pPr>
          </w:p>
        </w:tc>
        <w:tc>
          <w:tcPr>
            <w:tcW w:w="2464" w:type="dxa"/>
            <w:shd w:val="clear" w:color="auto" w:fill="E7E6E6"/>
          </w:tcPr>
          <w:p w:rsidR="008B4BB1" w:rsidRDefault="008B4BB1" w:rsidP="00CE5639">
            <w:pPr>
              <w:pStyle w:val="Testo"/>
            </w:pPr>
          </w:p>
        </w:tc>
      </w:tr>
      <w:tr w:rsidR="008B4BB1" w:rsidTr="00DF4A98">
        <w:tc>
          <w:tcPr>
            <w:tcW w:w="459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4252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2463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2464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</w:tr>
      <w:tr w:rsidR="008B4BB1" w:rsidTr="00DF4A98">
        <w:tc>
          <w:tcPr>
            <w:tcW w:w="459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4252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2463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2464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</w:tr>
      <w:tr w:rsidR="008B4BB1" w:rsidTr="00DF4A98">
        <w:tc>
          <w:tcPr>
            <w:tcW w:w="459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4252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2463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  <w:tc>
          <w:tcPr>
            <w:tcW w:w="2464" w:type="dxa"/>
            <w:shd w:val="clear" w:color="auto" w:fill="auto"/>
          </w:tcPr>
          <w:p w:rsidR="008B4BB1" w:rsidRDefault="008B4BB1" w:rsidP="008B4BB1">
            <w:pPr>
              <w:pStyle w:val="Testo"/>
            </w:pPr>
          </w:p>
        </w:tc>
      </w:tr>
    </w:tbl>
    <w:p w:rsidR="00DE43BC" w:rsidRPr="00DE43BC" w:rsidRDefault="00DE43BC" w:rsidP="00DE43BC">
      <w:pPr>
        <w:pStyle w:val="Testo"/>
      </w:pPr>
    </w:p>
    <w:sectPr w:rsidR="00DE43BC" w:rsidRPr="00DE43BC" w:rsidSect="001154B6">
      <w:headerReference w:type="default" r:id="rId13"/>
      <w:footerReference w:type="default" r:id="rId14"/>
      <w:pgSz w:w="11906" w:h="16838" w:code="9"/>
      <w:pgMar w:top="1843" w:right="1134" w:bottom="1134" w:left="1134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BDE" w:rsidRDefault="007E0BDE">
      <w:r>
        <w:separator/>
      </w:r>
    </w:p>
  </w:endnote>
  <w:endnote w:type="continuationSeparator" w:id="0">
    <w:p w:rsidR="007E0BDE" w:rsidRDefault="007E0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2422" w:rsidRDefault="00A64DED" w:rsidP="00A64DED">
    <w:pPr>
      <w:pStyle w:val="Pidipagina"/>
      <w:pBdr>
        <w:top w:val="single" w:sz="2" w:space="1" w:color="auto"/>
      </w:pBdr>
      <w:tabs>
        <w:tab w:val="clear" w:pos="4819"/>
        <w:tab w:val="center" w:pos="4678"/>
      </w:tabs>
      <w:rPr>
        <w:rFonts w:ascii="Arial" w:hAnsi="Arial" w:cs="Arial"/>
        <w:sz w:val="12"/>
        <w:szCs w:val="16"/>
      </w:rPr>
    </w:pPr>
    <w:r>
      <w:rPr>
        <w:rFonts w:ascii="Arial" w:hAnsi="Arial" w:cs="Arial"/>
        <w:sz w:val="12"/>
        <w:szCs w:val="16"/>
      </w:rPr>
      <w:t>Redatto: D. Alidi</w:t>
    </w:r>
    <w:r w:rsidR="00E32422">
      <w:rPr>
        <w:rFonts w:ascii="Arial" w:hAnsi="Arial" w:cs="Arial"/>
        <w:sz w:val="12"/>
        <w:szCs w:val="16"/>
      </w:rPr>
      <w:tab/>
    </w:r>
    <w:r>
      <w:rPr>
        <w:rFonts w:ascii="Arial" w:hAnsi="Arial" w:cs="Arial"/>
        <w:sz w:val="12"/>
        <w:szCs w:val="16"/>
      </w:rPr>
      <w:t>v 1.0</w:t>
    </w:r>
    <w:r w:rsidR="00E32422">
      <w:rPr>
        <w:rFonts w:ascii="Arial" w:hAnsi="Arial" w:cs="Arial"/>
        <w:sz w:val="12"/>
        <w:szCs w:val="16"/>
      </w:rPr>
      <w:tab/>
    </w:r>
    <w:proofErr w:type="spellStart"/>
    <w:r w:rsidR="0011600D">
      <w:rPr>
        <w:rFonts w:ascii="Arial" w:hAnsi="Arial" w:cs="Arial"/>
        <w:sz w:val="12"/>
        <w:szCs w:val="16"/>
      </w:rPr>
      <w:t>alli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BDE" w:rsidRDefault="007E0BDE">
      <w:r>
        <w:separator/>
      </w:r>
    </w:p>
  </w:footnote>
  <w:footnote w:type="continuationSeparator" w:id="0">
    <w:p w:rsidR="007E0BDE" w:rsidRDefault="007E0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6" w:type="dxa"/>
      <w:tblBorders>
        <w:lef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385"/>
      <w:gridCol w:w="1194"/>
    </w:tblGrid>
    <w:tr w:rsidR="00E32422" w:rsidTr="00384352">
      <w:trPr>
        <w:trHeight w:val="513"/>
      </w:trPr>
      <w:tc>
        <w:tcPr>
          <w:tcW w:w="8519" w:type="dxa"/>
        </w:tcPr>
        <w:p w:rsidR="00E32422" w:rsidRPr="002D0D35" w:rsidRDefault="0096160B" w:rsidP="00A223D9">
          <w:pPr>
            <w:pStyle w:val="IntestazioneCPT"/>
          </w:pPr>
          <w:proofErr w:type="spellStart"/>
          <w:r>
            <w:t>Carabinieri</w:t>
          </w:r>
          <w:proofErr w:type="spellEnd"/>
          <w:r>
            <w:t xml:space="preserve"> </w:t>
          </w:r>
          <w:proofErr w:type="spellStart"/>
          <w:r>
            <w:t>Faidesi</w:t>
          </w:r>
          <w:proofErr w:type="spellEnd"/>
        </w:p>
      </w:tc>
      <w:tc>
        <w:tcPr>
          <w:tcW w:w="1203" w:type="dxa"/>
          <w:vAlign w:val="center"/>
        </w:tcPr>
        <w:p w:rsidR="00E32422" w:rsidRPr="00384352" w:rsidRDefault="001154B6" w:rsidP="00A223D9">
          <w:pPr>
            <w:pStyle w:val="IntestazioneCPT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TECH DOC</w:t>
          </w:r>
        </w:p>
      </w:tc>
    </w:tr>
    <w:tr w:rsidR="00E32422" w:rsidTr="00384352">
      <w:trPr>
        <w:trHeight w:val="222"/>
      </w:trPr>
      <w:tc>
        <w:tcPr>
          <w:tcW w:w="8519" w:type="dxa"/>
        </w:tcPr>
        <w:p w:rsidR="00E32422" w:rsidRPr="00384352" w:rsidRDefault="0096160B" w:rsidP="00384352">
          <w:pPr>
            <w:pStyle w:val="IntestazioneCPT"/>
            <w:spacing w:before="4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6760 </w:t>
          </w:r>
          <w:proofErr w:type="spellStart"/>
          <w:r>
            <w:rPr>
              <w:sz w:val="18"/>
              <w:szCs w:val="18"/>
            </w:rPr>
            <w:t>Faido</w:t>
          </w:r>
          <w:proofErr w:type="spellEnd"/>
        </w:p>
      </w:tc>
      <w:tc>
        <w:tcPr>
          <w:tcW w:w="1203" w:type="dxa"/>
        </w:tcPr>
        <w:p w:rsidR="00E32422" w:rsidRPr="00384352" w:rsidRDefault="00E32422" w:rsidP="00384352">
          <w:pPr>
            <w:pStyle w:val="IntestazioneCPT"/>
            <w:spacing w:before="40"/>
            <w:jc w:val="center"/>
            <w:rPr>
              <w:b w:val="0"/>
              <w:sz w:val="18"/>
              <w:szCs w:val="18"/>
            </w:rPr>
          </w:pPr>
          <w:proofErr w:type="spellStart"/>
          <w:r w:rsidRPr="00384352">
            <w:rPr>
              <w:b w:val="0"/>
              <w:sz w:val="18"/>
              <w:szCs w:val="18"/>
            </w:rPr>
            <w:t>Pag</w:t>
          </w:r>
          <w:proofErr w:type="spellEnd"/>
          <w:r w:rsidRPr="00384352">
            <w:rPr>
              <w:b w:val="0"/>
              <w:sz w:val="18"/>
              <w:szCs w:val="18"/>
            </w:rPr>
            <w:t xml:space="preserve">. </w:t>
          </w:r>
          <w:r w:rsidRPr="00384352">
            <w:rPr>
              <w:b w:val="0"/>
              <w:sz w:val="18"/>
              <w:szCs w:val="18"/>
            </w:rPr>
            <w:fldChar w:fldCharType="begin"/>
          </w:r>
          <w:r w:rsidRPr="00384352">
            <w:rPr>
              <w:b w:val="0"/>
              <w:sz w:val="18"/>
              <w:szCs w:val="18"/>
            </w:rPr>
            <w:instrText xml:space="preserve"> PAGE  \* MERGEFORMAT </w:instrText>
          </w:r>
          <w:r w:rsidRPr="00384352">
            <w:rPr>
              <w:b w:val="0"/>
              <w:sz w:val="18"/>
              <w:szCs w:val="18"/>
            </w:rPr>
            <w:fldChar w:fldCharType="separate"/>
          </w:r>
          <w:r w:rsidR="001B5862">
            <w:rPr>
              <w:b w:val="0"/>
              <w:noProof/>
              <w:sz w:val="18"/>
              <w:szCs w:val="18"/>
            </w:rPr>
            <w:t>2</w:t>
          </w:r>
          <w:r w:rsidRPr="00384352">
            <w:rPr>
              <w:b w:val="0"/>
              <w:sz w:val="18"/>
              <w:szCs w:val="18"/>
            </w:rPr>
            <w:fldChar w:fldCharType="end"/>
          </w:r>
          <w:r w:rsidRPr="00384352">
            <w:rPr>
              <w:b w:val="0"/>
              <w:sz w:val="18"/>
              <w:szCs w:val="18"/>
            </w:rPr>
            <w:t xml:space="preserve"> di </w:t>
          </w:r>
          <w:r w:rsidRPr="00384352">
            <w:rPr>
              <w:b w:val="0"/>
              <w:sz w:val="18"/>
              <w:szCs w:val="18"/>
            </w:rPr>
            <w:fldChar w:fldCharType="begin"/>
          </w:r>
          <w:r w:rsidRPr="00384352">
            <w:rPr>
              <w:b w:val="0"/>
              <w:sz w:val="18"/>
              <w:szCs w:val="18"/>
            </w:rPr>
            <w:instrText xml:space="preserve"> NUMPAGES  \* MERGEFORMAT </w:instrText>
          </w:r>
          <w:r w:rsidRPr="00384352">
            <w:rPr>
              <w:b w:val="0"/>
              <w:sz w:val="18"/>
              <w:szCs w:val="18"/>
            </w:rPr>
            <w:fldChar w:fldCharType="separate"/>
          </w:r>
          <w:r w:rsidR="001B5862">
            <w:rPr>
              <w:b w:val="0"/>
              <w:noProof/>
              <w:sz w:val="18"/>
              <w:szCs w:val="18"/>
            </w:rPr>
            <w:t>2</w:t>
          </w:r>
          <w:r w:rsidRPr="00384352">
            <w:rPr>
              <w:b w:val="0"/>
              <w:sz w:val="18"/>
              <w:szCs w:val="18"/>
            </w:rPr>
            <w:fldChar w:fldCharType="end"/>
          </w:r>
        </w:p>
      </w:tc>
    </w:tr>
  </w:tbl>
  <w:p w:rsidR="00E10FD0" w:rsidRPr="001154B6" w:rsidRDefault="001154B6" w:rsidP="001154B6">
    <w:pPr>
      <w:pStyle w:val="Titolo"/>
      <w:pBdr>
        <w:bottom w:val="single" w:sz="4" w:space="1" w:color="auto"/>
      </w:pBdr>
      <w:tabs>
        <w:tab w:val="left" w:pos="0"/>
        <w:tab w:val="center" w:pos="4820"/>
        <w:tab w:val="right" w:pos="9638"/>
      </w:tabs>
      <w:jc w:val="left"/>
      <w:rPr>
        <w:rFonts w:ascii="Arial" w:hAnsi="Arial" w:cs="Arial"/>
        <w:sz w:val="24"/>
        <w:szCs w:val="24"/>
      </w:rPr>
    </w:pPr>
    <w:r w:rsidRPr="001154B6">
      <w:rPr>
        <w:rFonts w:ascii="Arial" w:hAnsi="Arial" w:cs="Arial"/>
        <w:b w:val="0"/>
        <w:sz w:val="24"/>
        <w:szCs w:val="24"/>
      </w:rPr>
      <w:fldChar w:fldCharType="begin"/>
    </w:r>
    <w:r w:rsidRPr="001154B6">
      <w:rPr>
        <w:rFonts w:ascii="Arial" w:hAnsi="Arial" w:cs="Arial"/>
        <w:b w:val="0"/>
        <w:sz w:val="24"/>
        <w:szCs w:val="24"/>
      </w:rPr>
      <w:instrText xml:space="preserve"> AUTHOR  \* FirstCap  \* MERGEFORMAT </w:instrText>
    </w:r>
    <w:r w:rsidRPr="001154B6">
      <w:rPr>
        <w:rFonts w:ascii="Arial" w:hAnsi="Arial" w:cs="Arial"/>
        <w:b w:val="0"/>
        <w:sz w:val="24"/>
        <w:szCs w:val="24"/>
      </w:rPr>
      <w:fldChar w:fldCharType="separate"/>
    </w:r>
    <w:r w:rsidR="007E0BDE">
      <w:rPr>
        <w:rFonts w:ascii="Arial" w:hAnsi="Arial" w:cs="Arial"/>
        <w:b w:val="0"/>
        <w:noProof/>
        <w:sz w:val="24"/>
        <w:szCs w:val="24"/>
      </w:rPr>
      <w:t>Davide Allidi</w:t>
    </w:r>
    <w:r w:rsidRPr="001154B6">
      <w:rPr>
        <w:rFonts w:ascii="Arial" w:hAnsi="Arial" w:cs="Arial"/>
        <w:b w:val="0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ab/>
    </w:r>
    <w:r w:rsidR="007E0BDE">
      <w:rPr>
        <w:rFonts w:ascii="Arial" w:hAnsi="Arial" w:cs="Arial"/>
        <w:sz w:val="24"/>
        <w:szCs w:val="24"/>
      </w:rPr>
      <w:t>Gestione iscrizioni</w:t>
    </w:r>
    <w:r>
      <w:rPr>
        <w:rFonts w:ascii="Arial" w:hAnsi="Arial" w:cs="Arial"/>
        <w:sz w:val="24"/>
        <w:szCs w:val="24"/>
      </w:rPr>
      <w:tab/>
    </w:r>
    <w:r w:rsidRPr="001154B6">
      <w:rPr>
        <w:rFonts w:ascii="Arial" w:hAnsi="Arial" w:cs="Arial"/>
        <w:b w:val="0"/>
        <w:sz w:val="24"/>
        <w:szCs w:val="24"/>
      </w:rPr>
      <w:fldChar w:fldCharType="begin"/>
    </w:r>
    <w:r w:rsidRPr="001154B6">
      <w:rPr>
        <w:rFonts w:ascii="Arial" w:hAnsi="Arial" w:cs="Arial"/>
        <w:b w:val="0"/>
        <w:sz w:val="24"/>
        <w:szCs w:val="24"/>
      </w:rPr>
      <w:instrText xml:space="preserve"> SAVEDATE  \@ "dd/MM/yy"  \* MERGEFORMAT </w:instrText>
    </w:r>
    <w:r w:rsidRPr="001154B6">
      <w:rPr>
        <w:rFonts w:ascii="Arial" w:hAnsi="Arial" w:cs="Arial"/>
        <w:b w:val="0"/>
        <w:sz w:val="24"/>
        <w:szCs w:val="24"/>
      </w:rPr>
      <w:fldChar w:fldCharType="separate"/>
    </w:r>
    <w:r w:rsidR="00154CB9">
      <w:rPr>
        <w:rFonts w:ascii="Arial" w:hAnsi="Arial" w:cs="Arial"/>
        <w:b w:val="0"/>
        <w:noProof/>
        <w:sz w:val="24"/>
        <w:szCs w:val="24"/>
      </w:rPr>
      <w:t>26/12/16</w:t>
    </w:r>
    <w:r w:rsidRPr="001154B6">
      <w:rPr>
        <w:rFonts w:ascii="Arial" w:hAnsi="Arial" w:cs="Arial"/>
        <w:b w:val="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30C44"/>
    <w:multiLevelType w:val="hybridMultilevel"/>
    <w:tmpl w:val="D766F272"/>
    <w:lvl w:ilvl="0" w:tplc="6FF44EFE">
      <w:start w:val="1"/>
      <w:numFmt w:val="decimal"/>
      <w:pStyle w:val="Esercizio"/>
      <w:lvlText w:val="Es. 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509CE"/>
    <w:multiLevelType w:val="hybridMultilevel"/>
    <w:tmpl w:val="B0F07E66"/>
    <w:lvl w:ilvl="0" w:tplc="39D4E87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A7C72"/>
    <w:multiLevelType w:val="hybridMultilevel"/>
    <w:tmpl w:val="2B18907A"/>
    <w:lvl w:ilvl="0" w:tplc="0C3C9A8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6551EC"/>
    <w:multiLevelType w:val="hybridMultilevel"/>
    <w:tmpl w:val="C19ABC8C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B023FE"/>
    <w:multiLevelType w:val="hybridMultilevel"/>
    <w:tmpl w:val="42FE5C02"/>
    <w:lvl w:ilvl="0" w:tplc="354C18A2">
      <w:start w:val="1"/>
      <w:numFmt w:val="decimal"/>
      <w:pStyle w:val="TestoLista"/>
      <w:lvlText w:val="%1)"/>
      <w:lvlJc w:val="left"/>
      <w:pPr>
        <w:ind w:left="1069" w:hanging="360"/>
      </w:pPr>
      <w:rPr>
        <w:rFonts w:ascii="Arial" w:hAnsi="Arial" w:cs="Arial" w:hint="default"/>
        <w:sz w:val="20"/>
        <w:szCs w:val="20"/>
      </w:rPr>
    </w:lvl>
    <w:lvl w:ilvl="1" w:tplc="08100019" w:tentative="1">
      <w:start w:val="1"/>
      <w:numFmt w:val="lowerLetter"/>
      <w:lvlText w:val="%2."/>
      <w:lvlJc w:val="left"/>
      <w:pPr>
        <w:ind w:left="1789" w:hanging="360"/>
      </w:pPr>
    </w:lvl>
    <w:lvl w:ilvl="2" w:tplc="0810001B" w:tentative="1">
      <w:start w:val="1"/>
      <w:numFmt w:val="lowerRoman"/>
      <w:lvlText w:val="%3."/>
      <w:lvlJc w:val="right"/>
      <w:pPr>
        <w:ind w:left="2509" w:hanging="180"/>
      </w:pPr>
    </w:lvl>
    <w:lvl w:ilvl="3" w:tplc="0810000F" w:tentative="1">
      <w:start w:val="1"/>
      <w:numFmt w:val="decimal"/>
      <w:lvlText w:val="%4."/>
      <w:lvlJc w:val="left"/>
      <w:pPr>
        <w:ind w:left="3229" w:hanging="360"/>
      </w:pPr>
    </w:lvl>
    <w:lvl w:ilvl="4" w:tplc="08100019" w:tentative="1">
      <w:start w:val="1"/>
      <w:numFmt w:val="lowerLetter"/>
      <w:lvlText w:val="%5."/>
      <w:lvlJc w:val="left"/>
      <w:pPr>
        <w:ind w:left="3949" w:hanging="360"/>
      </w:pPr>
    </w:lvl>
    <w:lvl w:ilvl="5" w:tplc="0810001B" w:tentative="1">
      <w:start w:val="1"/>
      <w:numFmt w:val="lowerRoman"/>
      <w:lvlText w:val="%6."/>
      <w:lvlJc w:val="right"/>
      <w:pPr>
        <w:ind w:left="4669" w:hanging="180"/>
      </w:pPr>
    </w:lvl>
    <w:lvl w:ilvl="6" w:tplc="0810000F" w:tentative="1">
      <w:start w:val="1"/>
      <w:numFmt w:val="decimal"/>
      <w:lvlText w:val="%7."/>
      <w:lvlJc w:val="left"/>
      <w:pPr>
        <w:ind w:left="5389" w:hanging="360"/>
      </w:pPr>
    </w:lvl>
    <w:lvl w:ilvl="7" w:tplc="08100019" w:tentative="1">
      <w:start w:val="1"/>
      <w:numFmt w:val="lowerLetter"/>
      <w:lvlText w:val="%8."/>
      <w:lvlJc w:val="left"/>
      <w:pPr>
        <w:ind w:left="6109" w:hanging="360"/>
      </w:pPr>
    </w:lvl>
    <w:lvl w:ilvl="8" w:tplc="08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F47051"/>
    <w:multiLevelType w:val="hybridMultilevel"/>
    <w:tmpl w:val="0F22D668"/>
    <w:lvl w:ilvl="0" w:tplc="00B0C1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B326F"/>
    <w:multiLevelType w:val="hybridMultilevel"/>
    <w:tmpl w:val="5938247A"/>
    <w:lvl w:ilvl="0" w:tplc="08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080" w:hanging="360"/>
      </w:pPr>
    </w:lvl>
    <w:lvl w:ilvl="2" w:tplc="0810001B" w:tentative="1">
      <w:start w:val="1"/>
      <w:numFmt w:val="lowerRoman"/>
      <w:lvlText w:val="%3."/>
      <w:lvlJc w:val="right"/>
      <w:pPr>
        <w:ind w:left="1800" w:hanging="180"/>
      </w:pPr>
    </w:lvl>
    <w:lvl w:ilvl="3" w:tplc="0810000F" w:tentative="1">
      <w:start w:val="1"/>
      <w:numFmt w:val="decimal"/>
      <w:lvlText w:val="%4."/>
      <w:lvlJc w:val="left"/>
      <w:pPr>
        <w:ind w:left="2520" w:hanging="360"/>
      </w:pPr>
    </w:lvl>
    <w:lvl w:ilvl="4" w:tplc="08100019" w:tentative="1">
      <w:start w:val="1"/>
      <w:numFmt w:val="lowerLetter"/>
      <w:lvlText w:val="%5."/>
      <w:lvlJc w:val="left"/>
      <w:pPr>
        <w:ind w:left="3240" w:hanging="360"/>
      </w:pPr>
    </w:lvl>
    <w:lvl w:ilvl="5" w:tplc="0810001B" w:tentative="1">
      <w:start w:val="1"/>
      <w:numFmt w:val="lowerRoman"/>
      <w:lvlText w:val="%6."/>
      <w:lvlJc w:val="right"/>
      <w:pPr>
        <w:ind w:left="3960" w:hanging="180"/>
      </w:pPr>
    </w:lvl>
    <w:lvl w:ilvl="6" w:tplc="0810000F" w:tentative="1">
      <w:start w:val="1"/>
      <w:numFmt w:val="decimal"/>
      <w:lvlText w:val="%7."/>
      <w:lvlJc w:val="left"/>
      <w:pPr>
        <w:ind w:left="4680" w:hanging="360"/>
      </w:pPr>
    </w:lvl>
    <w:lvl w:ilvl="7" w:tplc="08100019" w:tentative="1">
      <w:start w:val="1"/>
      <w:numFmt w:val="lowerLetter"/>
      <w:lvlText w:val="%8."/>
      <w:lvlJc w:val="left"/>
      <w:pPr>
        <w:ind w:left="5400" w:hanging="360"/>
      </w:pPr>
    </w:lvl>
    <w:lvl w:ilvl="8" w:tplc="08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5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284"/>
  <w:drawingGridHorizontalSpacing w:val="57"/>
  <w:drawingGridVerticalSpacing w:val="57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BDE"/>
    <w:rsid w:val="00015E04"/>
    <w:rsid w:val="00045684"/>
    <w:rsid w:val="000A02C9"/>
    <w:rsid w:val="000A65BE"/>
    <w:rsid w:val="000C537C"/>
    <w:rsid w:val="000E4A16"/>
    <w:rsid w:val="000E6395"/>
    <w:rsid w:val="000F1525"/>
    <w:rsid w:val="000F6EF4"/>
    <w:rsid w:val="001154B6"/>
    <w:rsid w:val="0011600D"/>
    <w:rsid w:val="001472FF"/>
    <w:rsid w:val="00154CB9"/>
    <w:rsid w:val="00160175"/>
    <w:rsid w:val="00186DF7"/>
    <w:rsid w:val="00190D8D"/>
    <w:rsid w:val="001B5862"/>
    <w:rsid w:val="001C2174"/>
    <w:rsid w:val="001F5B12"/>
    <w:rsid w:val="00203824"/>
    <w:rsid w:val="00214A03"/>
    <w:rsid w:val="0023713B"/>
    <w:rsid w:val="00243E4D"/>
    <w:rsid w:val="00250CC5"/>
    <w:rsid w:val="0025130A"/>
    <w:rsid w:val="002554CA"/>
    <w:rsid w:val="002715AD"/>
    <w:rsid w:val="00276184"/>
    <w:rsid w:val="00283E77"/>
    <w:rsid w:val="002A230D"/>
    <w:rsid w:val="002D0D35"/>
    <w:rsid w:val="002D7296"/>
    <w:rsid w:val="002E4F1B"/>
    <w:rsid w:val="00337E88"/>
    <w:rsid w:val="00384352"/>
    <w:rsid w:val="00390FC7"/>
    <w:rsid w:val="003B7056"/>
    <w:rsid w:val="003E528F"/>
    <w:rsid w:val="00400D9D"/>
    <w:rsid w:val="00480105"/>
    <w:rsid w:val="004C1BFE"/>
    <w:rsid w:val="004C6D01"/>
    <w:rsid w:val="004E7B18"/>
    <w:rsid w:val="005107BD"/>
    <w:rsid w:val="0065140E"/>
    <w:rsid w:val="006536E0"/>
    <w:rsid w:val="00657117"/>
    <w:rsid w:val="00661088"/>
    <w:rsid w:val="0067349D"/>
    <w:rsid w:val="006B218E"/>
    <w:rsid w:val="00724593"/>
    <w:rsid w:val="0075517C"/>
    <w:rsid w:val="007A3C53"/>
    <w:rsid w:val="007D0B06"/>
    <w:rsid w:val="007E0BDE"/>
    <w:rsid w:val="00827C21"/>
    <w:rsid w:val="00870B89"/>
    <w:rsid w:val="008B4BB1"/>
    <w:rsid w:val="0096160B"/>
    <w:rsid w:val="00965F6F"/>
    <w:rsid w:val="00971E92"/>
    <w:rsid w:val="00975BBF"/>
    <w:rsid w:val="009B2932"/>
    <w:rsid w:val="009C5E06"/>
    <w:rsid w:val="009E6D6D"/>
    <w:rsid w:val="009F20D5"/>
    <w:rsid w:val="00A02739"/>
    <w:rsid w:val="00A223D9"/>
    <w:rsid w:val="00A362D7"/>
    <w:rsid w:val="00A63274"/>
    <w:rsid w:val="00A64DED"/>
    <w:rsid w:val="00A75DD5"/>
    <w:rsid w:val="00A8458C"/>
    <w:rsid w:val="00AC2674"/>
    <w:rsid w:val="00AE34B6"/>
    <w:rsid w:val="00B8031B"/>
    <w:rsid w:val="00BC6B8B"/>
    <w:rsid w:val="00C07930"/>
    <w:rsid w:val="00C57BD6"/>
    <w:rsid w:val="00CA7C18"/>
    <w:rsid w:val="00CC4618"/>
    <w:rsid w:val="00CC6F87"/>
    <w:rsid w:val="00CD612D"/>
    <w:rsid w:val="00CE5639"/>
    <w:rsid w:val="00D07CAC"/>
    <w:rsid w:val="00D83FCF"/>
    <w:rsid w:val="00D971B0"/>
    <w:rsid w:val="00DB0034"/>
    <w:rsid w:val="00DE43BC"/>
    <w:rsid w:val="00DF4A98"/>
    <w:rsid w:val="00E0043A"/>
    <w:rsid w:val="00E044C0"/>
    <w:rsid w:val="00E10FD0"/>
    <w:rsid w:val="00E32422"/>
    <w:rsid w:val="00E41CE3"/>
    <w:rsid w:val="00E702C6"/>
    <w:rsid w:val="00EE4061"/>
    <w:rsid w:val="00F4350C"/>
    <w:rsid w:val="00F77AEA"/>
    <w:rsid w:val="00FD15A9"/>
    <w:rsid w:val="00FF0F7F"/>
    <w:rsid w:val="00FF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00836B16"/>
  <w15:chartTrackingRefBased/>
  <w15:docId w15:val="{7216414E-F4FB-42D7-8653-D6BF9DB9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2D7296"/>
    <w:rPr>
      <w:sz w:val="24"/>
      <w:szCs w:val="24"/>
      <w:lang w:val="it-IT" w:eastAsia="it-IT"/>
    </w:rPr>
  </w:style>
  <w:style w:type="paragraph" w:styleId="Titolo1">
    <w:name w:val="heading 1"/>
    <w:next w:val="Testo"/>
    <w:qFormat/>
    <w:rsid w:val="00C57BD6"/>
    <w:pPr>
      <w:outlineLvl w:val="0"/>
    </w:pPr>
    <w:rPr>
      <w:rFonts w:ascii="Arial" w:hAnsi="Arial" w:cs="Arial"/>
      <w:b/>
      <w:sz w:val="28"/>
      <w:szCs w:val="28"/>
      <w:lang w:val="it-IT" w:eastAsia="it-IT"/>
    </w:rPr>
  </w:style>
  <w:style w:type="paragraph" w:styleId="Titolo2">
    <w:name w:val="heading 2"/>
    <w:next w:val="Testo"/>
    <w:qFormat/>
    <w:rsid w:val="002E4F1B"/>
    <w:pPr>
      <w:spacing w:before="240" w:after="120"/>
      <w:outlineLvl w:val="1"/>
    </w:pPr>
    <w:rPr>
      <w:rFonts w:ascii="Arial" w:hAnsi="Arial" w:cs="Arial"/>
      <w:b/>
      <w:sz w:val="24"/>
      <w:szCs w:val="28"/>
      <w:lang w:val="it-IT" w:eastAsia="it-IT"/>
    </w:rPr>
  </w:style>
  <w:style w:type="paragraph" w:styleId="Titolo3">
    <w:name w:val="heading 3"/>
    <w:next w:val="Testo"/>
    <w:qFormat/>
    <w:rsid w:val="004E7B18"/>
    <w:pPr>
      <w:spacing w:before="240" w:after="120"/>
      <w:outlineLvl w:val="2"/>
    </w:pPr>
    <w:rPr>
      <w:rFonts w:ascii="Arial" w:hAnsi="Arial" w:cs="Arial"/>
      <w:b/>
      <w:szCs w:val="24"/>
      <w:lang w:val="it-IT" w:eastAsia="it-IT"/>
    </w:rPr>
  </w:style>
  <w:style w:type="paragraph" w:styleId="Titolo4">
    <w:name w:val="heading 4"/>
    <w:basedOn w:val="Normale"/>
    <w:next w:val="Normale"/>
    <w:pPr>
      <w:keepNext/>
      <w:outlineLvl w:val="3"/>
    </w:pPr>
    <w:rPr>
      <w:rFonts w:ascii="Arial" w:hAnsi="Arial" w:cs="Arial"/>
      <w:b/>
      <w:bCs/>
      <w:sz w:val="20"/>
      <w:szCs w:val="18"/>
    </w:rPr>
  </w:style>
  <w:style w:type="paragraph" w:styleId="Titolo5">
    <w:name w:val="heading 5"/>
    <w:basedOn w:val="Normale"/>
    <w:next w:val="Normale"/>
    <w:pPr>
      <w:keepNext/>
      <w:outlineLvl w:val="4"/>
    </w:pPr>
    <w:rPr>
      <w:rFonts w:ascii="Arial" w:hAnsi="Arial" w:cs="Arial"/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pPr>
      <w:jc w:val="both"/>
    </w:pPr>
    <w:rPr>
      <w:rFonts w:ascii="Arial" w:hAnsi="Arial" w:cs="Arial"/>
      <w:sz w:val="22"/>
    </w:rPr>
  </w:style>
  <w:style w:type="table" w:styleId="Grigliatabella">
    <w:name w:val="Table Grid"/>
    <w:basedOn w:val="Tabellanormale"/>
    <w:rsid w:val="00E1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rsid w:val="00E10FD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rsid w:val="00E10FD0"/>
    <w:rPr>
      <w:rFonts w:ascii="Calibri Light" w:eastAsia="Times New Roman" w:hAnsi="Calibri Light" w:cs="Times New Roman"/>
      <w:b/>
      <w:bCs/>
      <w:kern w:val="28"/>
      <w:sz w:val="32"/>
      <w:szCs w:val="32"/>
      <w:lang w:val="it-IT" w:eastAsia="it-IT"/>
    </w:rPr>
  </w:style>
  <w:style w:type="paragraph" w:customStyle="1" w:styleId="Stile1">
    <w:name w:val="Stile1"/>
    <w:basedOn w:val="Stile2"/>
    <w:next w:val="Stile2"/>
    <w:link w:val="Stile1Carattere"/>
    <w:rsid w:val="001C2174"/>
    <w:rPr>
      <w:sz w:val="32"/>
      <w:szCs w:val="32"/>
      <w:lang w:val="it-CH"/>
    </w:rPr>
  </w:style>
  <w:style w:type="paragraph" w:customStyle="1" w:styleId="Stile2">
    <w:name w:val="Stile2"/>
    <w:basedOn w:val="Stile3"/>
    <w:next w:val="Stile3"/>
    <w:link w:val="Stile2Carattere"/>
    <w:rsid w:val="00186DF7"/>
    <w:rPr>
      <w:sz w:val="28"/>
      <w:szCs w:val="28"/>
    </w:rPr>
  </w:style>
  <w:style w:type="character" w:customStyle="1" w:styleId="Stile1Carattere">
    <w:name w:val="Stile1 Carattere"/>
    <w:link w:val="Stile1"/>
    <w:rsid w:val="001C2174"/>
    <w:rPr>
      <w:rFonts w:ascii="Arial" w:hAnsi="Arial" w:cs="Arial"/>
      <w:b/>
      <w:sz w:val="32"/>
      <w:szCs w:val="32"/>
      <w:lang w:eastAsia="it-IT"/>
    </w:rPr>
  </w:style>
  <w:style w:type="paragraph" w:customStyle="1" w:styleId="Stile3">
    <w:name w:val="Stile3"/>
    <w:basedOn w:val="Normale"/>
    <w:next w:val="Testo"/>
    <w:link w:val="Stile3Carattere"/>
    <w:rsid w:val="001C2174"/>
    <w:rPr>
      <w:rFonts w:ascii="Arial" w:hAnsi="Arial" w:cs="Arial"/>
      <w:b/>
    </w:rPr>
  </w:style>
  <w:style w:type="character" w:customStyle="1" w:styleId="Stile2Carattere">
    <w:name w:val="Stile2 Carattere"/>
    <w:link w:val="Stile2"/>
    <w:rsid w:val="001C2174"/>
    <w:rPr>
      <w:rFonts w:ascii="Arial" w:hAnsi="Arial" w:cs="Arial"/>
      <w:b w:val="0"/>
      <w:sz w:val="28"/>
      <w:szCs w:val="28"/>
      <w:lang w:val="it-IT" w:eastAsia="it-IT"/>
    </w:rPr>
  </w:style>
  <w:style w:type="paragraph" w:customStyle="1" w:styleId="Testo">
    <w:name w:val="Testo"/>
    <w:basedOn w:val="Stile3"/>
    <w:link w:val="TestoCarattere"/>
    <w:qFormat/>
    <w:rsid w:val="002E4F1B"/>
    <w:pPr>
      <w:spacing w:after="120"/>
    </w:pPr>
    <w:rPr>
      <w:b w:val="0"/>
      <w:sz w:val="20"/>
    </w:rPr>
  </w:style>
  <w:style w:type="character" w:customStyle="1" w:styleId="Stile3Carattere">
    <w:name w:val="Stile3 Carattere"/>
    <w:link w:val="Stile3"/>
    <w:rsid w:val="001C2174"/>
    <w:rPr>
      <w:rFonts w:ascii="Arial" w:hAnsi="Arial" w:cs="Arial"/>
      <w:b/>
      <w:sz w:val="24"/>
      <w:szCs w:val="24"/>
      <w:lang w:val="it-IT" w:eastAsia="it-IT"/>
    </w:rPr>
  </w:style>
  <w:style w:type="paragraph" w:customStyle="1" w:styleId="Note">
    <w:name w:val="Note"/>
    <w:basedOn w:val="Testo"/>
    <w:next w:val="Testo"/>
    <w:link w:val="NoteCarattere"/>
    <w:qFormat/>
    <w:rsid w:val="00C07930"/>
    <w:pPr>
      <w:spacing w:before="120" w:after="240"/>
      <w:ind w:left="709" w:hanging="709"/>
    </w:pPr>
    <w:rPr>
      <w:rFonts w:ascii="Times New Roman" w:hAnsi="Times New Roman" w:cs="Times New Roman"/>
      <w:szCs w:val="20"/>
      <w:lang w:val="it-CH" w:eastAsia="it-CH"/>
    </w:rPr>
  </w:style>
  <w:style w:type="character" w:customStyle="1" w:styleId="TestoCarattere">
    <w:name w:val="Testo Carattere"/>
    <w:link w:val="Testo"/>
    <w:rsid w:val="002E4F1B"/>
    <w:rPr>
      <w:rFonts w:ascii="Arial" w:hAnsi="Arial" w:cs="Arial"/>
      <w:szCs w:val="24"/>
      <w:lang w:val="it-IT" w:eastAsia="it-IT"/>
    </w:rPr>
  </w:style>
  <w:style w:type="character" w:customStyle="1" w:styleId="NoteCarattere">
    <w:name w:val="Note Carattere"/>
    <w:link w:val="Note"/>
    <w:rsid w:val="00C07930"/>
  </w:style>
  <w:style w:type="paragraph" w:styleId="Sommario2">
    <w:name w:val="toc 2"/>
    <w:basedOn w:val="Sommario1"/>
    <w:next w:val="Testo"/>
    <w:autoRedefine/>
    <w:uiPriority w:val="39"/>
    <w:rsid w:val="002A230D"/>
    <w:pPr>
      <w:ind w:left="240"/>
    </w:pPr>
  </w:style>
  <w:style w:type="paragraph" w:styleId="Sommario1">
    <w:name w:val="toc 1"/>
    <w:basedOn w:val="Testo"/>
    <w:next w:val="Testo"/>
    <w:autoRedefine/>
    <w:rsid w:val="002A230D"/>
  </w:style>
  <w:style w:type="character" w:styleId="Collegamentoipertestuale">
    <w:name w:val="Hyperlink"/>
    <w:uiPriority w:val="99"/>
    <w:unhideWhenUsed/>
    <w:rsid w:val="002A230D"/>
    <w:rPr>
      <w:color w:val="0563C1"/>
      <w:u w:val="single"/>
    </w:rPr>
  </w:style>
  <w:style w:type="paragraph" w:customStyle="1" w:styleId="IntestazioneCPT">
    <w:name w:val="IntestazioneCPT"/>
    <w:qFormat/>
    <w:rsid w:val="00A223D9"/>
    <w:rPr>
      <w:rFonts w:ascii="Arial" w:hAnsi="Arial" w:cs="Arial"/>
      <w:b/>
      <w:sz w:val="40"/>
      <w:szCs w:val="40"/>
      <w:lang w:val="en-GB" w:eastAsia="it-IT"/>
    </w:rPr>
  </w:style>
  <w:style w:type="paragraph" w:styleId="Sommario3">
    <w:name w:val="toc 3"/>
    <w:basedOn w:val="Testo"/>
    <w:next w:val="Testo"/>
    <w:autoRedefine/>
    <w:rsid w:val="00E0043A"/>
    <w:pPr>
      <w:ind w:left="480"/>
    </w:pPr>
  </w:style>
  <w:style w:type="paragraph" w:customStyle="1" w:styleId="Presenze">
    <w:name w:val="Presenze"/>
    <w:basedOn w:val="Testo"/>
    <w:qFormat/>
    <w:rsid w:val="004E7B18"/>
    <w:pPr>
      <w:spacing w:after="0"/>
    </w:pPr>
    <w:rPr>
      <w:szCs w:val="20"/>
    </w:rPr>
  </w:style>
  <w:style w:type="paragraph" w:customStyle="1" w:styleId="TestoLista">
    <w:name w:val="TestoLista"/>
    <w:basedOn w:val="Testo"/>
    <w:qFormat/>
    <w:rsid w:val="000E6395"/>
    <w:pPr>
      <w:numPr>
        <w:numId w:val="9"/>
      </w:numPr>
      <w:spacing w:after="240"/>
      <w:contextualSpacing/>
    </w:pPr>
  </w:style>
  <w:style w:type="paragraph" w:customStyle="1" w:styleId="Agenda">
    <w:name w:val="Agenda"/>
    <w:basedOn w:val="Testo"/>
    <w:link w:val="AgendaCarattere"/>
    <w:qFormat/>
    <w:rsid w:val="00160175"/>
    <w:pPr>
      <w:spacing w:after="0"/>
    </w:pPr>
    <w:rPr>
      <w:rFonts w:ascii="Times New Roman" w:hAnsi="Times New Roman" w:cs="Times New Roman"/>
      <w:szCs w:val="20"/>
      <w:lang w:val="it-CH" w:eastAsia="it-CH"/>
    </w:rPr>
  </w:style>
  <w:style w:type="character" w:customStyle="1" w:styleId="AgendaCarattere">
    <w:name w:val="Agenda Carattere"/>
    <w:link w:val="Agenda"/>
    <w:rsid w:val="00160175"/>
  </w:style>
  <w:style w:type="paragraph" w:customStyle="1" w:styleId="ToDo">
    <w:name w:val="ToDo"/>
    <w:basedOn w:val="Testo"/>
    <w:qFormat/>
    <w:rsid w:val="001472FF"/>
    <w:pPr>
      <w:spacing w:after="0"/>
    </w:pPr>
  </w:style>
  <w:style w:type="paragraph" w:customStyle="1" w:styleId="Esercizio">
    <w:name w:val="Esercizio"/>
    <w:basedOn w:val="Testo"/>
    <w:rsid w:val="007D0B06"/>
    <w:pPr>
      <w:numPr>
        <w:numId w:val="6"/>
      </w:numPr>
      <w:spacing w:before="240"/>
    </w:pPr>
  </w:style>
  <w:style w:type="table" w:customStyle="1" w:styleId="TabellaBordata">
    <w:name w:val="TabellaBordata"/>
    <w:basedOn w:val="Tabellanormale"/>
    <w:rsid w:val="006536E0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rPr>
      <w:cantSplit/>
    </w:trPr>
    <w:tblStylePr w:type="firstRow">
      <w:rPr>
        <w:rFonts w:ascii="Arial" w:hAnsi="Arial"/>
        <w:sz w:val="20"/>
      </w:rPr>
      <w:tblPr/>
      <w:trPr>
        <w:tblHeader/>
      </w:trPr>
      <w:tcPr>
        <w:shd w:val="clear" w:color="auto" w:fill="E7E6E6"/>
      </w:tcPr>
    </w:tblStylePr>
  </w:style>
  <w:style w:type="paragraph" w:customStyle="1" w:styleId="Codice">
    <w:name w:val="Codice"/>
    <w:rsid w:val="00BC6B8B"/>
    <w:rPr>
      <w:rFonts w:ascii="Courier New" w:hAnsi="Courier New" w:cs="Courier New"/>
      <w:szCs w:val="24"/>
      <w:lang w:val="it-IT" w:eastAsia="it-IT"/>
    </w:rPr>
  </w:style>
  <w:style w:type="paragraph" w:customStyle="1" w:styleId="TestoCodiceSmall">
    <w:name w:val="TestoCodiceSmall"/>
    <w:basedOn w:val="Normale"/>
    <w:rsid w:val="00BC6B8B"/>
    <w:rPr>
      <w:rFonts w:ascii="Courier New" w:hAnsi="Courier New" w:cs="Courier New"/>
      <w:sz w:val="16"/>
      <w:szCs w:val="16"/>
    </w:rPr>
  </w:style>
  <w:style w:type="paragraph" w:customStyle="1" w:styleId="TestoSmall">
    <w:name w:val="TestoSmall"/>
    <w:basedOn w:val="Testo"/>
    <w:rsid w:val="00BC6B8B"/>
    <w:pPr>
      <w:spacing w:after="0"/>
    </w:pPr>
    <w:rPr>
      <w:sz w:val="16"/>
      <w:szCs w:val="16"/>
    </w:rPr>
  </w:style>
  <w:style w:type="paragraph" w:customStyle="1" w:styleId="TestoSmallLista">
    <w:name w:val="TestoSmallLista"/>
    <w:basedOn w:val="Testo"/>
    <w:rsid w:val="00BC6B8B"/>
    <w:pPr>
      <w:tabs>
        <w:tab w:val="left" w:pos="201"/>
      </w:tabs>
    </w:pPr>
    <w:rPr>
      <w:sz w:val="16"/>
      <w:szCs w:val="16"/>
    </w:rPr>
  </w:style>
  <w:style w:type="character" w:styleId="Testosegnaposto">
    <w:name w:val="Placeholder Text"/>
    <w:uiPriority w:val="99"/>
    <w:semiHidden/>
    <w:rsid w:val="0096160B"/>
    <w:rPr>
      <w:color w:val="808080"/>
    </w:rPr>
  </w:style>
  <w:style w:type="paragraph" w:styleId="NormaleWeb">
    <w:name w:val="Normal (Web)"/>
    <w:basedOn w:val="Normale"/>
    <w:uiPriority w:val="99"/>
    <w:unhideWhenUsed/>
    <w:rsid w:val="000E6395"/>
    <w:pPr>
      <w:spacing w:before="100" w:beforeAutospacing="1" w:after="100" w:afterAutospacing="1"/>
    </w:pPr>
    <w:rPr>
      <w:rFonts w:eastAsiaTheme="minorEastAsia"/>
      <w:lang w:val="it-CH"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stioneTiro\01_Documentazione\02_Tecnica\modelli\_ModelloDocTech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E8E603-A938-472C-BED3-9F84D0FE89E1}" type="doc">
      <dgm:prSet loTypeId="urn:microsoft.com/office/officeart/2005/8/layout/chevron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it-IT"/>
        </a:p>
      </dgm:t>
    </dgm:pt>
    <dgm:pt modelId="{9B0AC060-71F1-42FA-9C99-E2CB007AE771}">
      <dgm:prSet phldrT="[Testo]"/>
      <dgm:spPr/>
      <dgm:t>
        <a:bodyPr/>
        <a:lstStyle/>
        <a:p>
          <a:r>
            <a:rPr lang="it-IT"/>
            <a:t>Accoglienza</a:t>
          </a:r>
        </a:p>
      </dgm:t>
    </dgm:pt>
    <dgm:pt modelId="{C5CB8741-988D-4592-9032-70F1822805FB}" type="parTrans" cxnId="{749C327D-410D-4BE4-9C08-86BA34BE2B63}">
      <dgm:prSet/>
      <dgm:spPr/>
      <dgm:t>
        <a:bodyPr/>
        <a:lstStyle/>
        <a:p>
          <a:endParaRPr lang="it-IT"/>
        </a:p>
      </dgm:t>
    </dgm:pt>
    <dgm:pt modelId="{1F161A09-DE45-4F01-B0A3-C5A2D145F7C7}" type="sibTrans" cxnId="{749C327D-410D-4BE4-9C08-86BA34BE2B63}">
      <dgm:prSet/>
      <dgm:spPr/>
      <dgm:t>
        <a:bodyPr/>
        <a:lstStyle/>
        <a:p>
          <a:endParaRPr lang="it-IT"/>
        </a:p>
      </dgm:t>
    </dgm:pt>
    <dgm:pt modelId="{ACE0AE79-BD73-46AF-B241-E55366A2A22B}">
      <dgm:prSet phldrT="[Testo]"/>
      <dgm:spPr/>
      <dgm:t>
        <a:bodyPr/>
        <a:lstStyle/>
        <a:p>
          <a:r>
            <a:rPr lang="it-IT"/>
            <a:t>Identificazione tiratore (Licenza | nome | cognome)</a:t>
          </a:r>
        </a:p>
      </dgm:t>
    </dgm:pt>
    <dgm:pt modelId="{9BAE84FC-B037-4DC4-A37A-7A44EC0E1284}" type="parTrans" cxnId="{22967BB2-38CA-455B-BFB7-07D65DF3F648}">
      <dgm:prSet/>
      <dgm:spPr/>
      <dgm:t>
        <a:bodyPr/>
        <a:lstStyle/>
        <a:p>
          <a:endParaRPr lang="it-IT"/>
        </a:p>
      </dgm:t>
    </dgm:pt>
    <dgm:pt modelId="{DB08C97A-1CF7-40AD-B5F8-8A792490C860}" type="sibTrans" cxnId="{22967BB2-38CA-455B-BFB7-07D65DF3F648}">
      <dgm:prSet/>
      <dgm:spPr/>
      <dgm:t>
        <a:bodyPr/>
        <a:lstStyle/>
        <a:p>
          <a:endParaRPr lang="it-IT"/>
        </a:p>
      </dgm:t>
    </dgm:pt>
    <dgm:pt modelId="{EB0CC1E2-B2D4-465D-AC80-777C43B7132E}">
      <dgm:prSet phldrT="[Testo]"/>
      <dgm:spPr/>
      <dgm:t>
        <a:bodyPr/>
        <a:lstStyle/>
        <a:p>
          <a:r>
            <a:rPr lang="it-IT"/>
            <a:t>Identificazione società (Licenza | nome società)</a:t>
          </a:r>
        </a:p>
      </dgm:t>
    </dgm:pt>
    <dgm:pt modelId="{ADC3ED3F-9F3B-4E08-8B0F-6356B9634F54}" type="parTrans" cxnId="{2A588906-BCF7-4CD7-9DB2-FC51D518FD35}">
      <dgm:prSet/>
      <dgm:spPr/>
      <dgm:t>
        <a:bodyPr/>
        <a:lstStyle/>
        <a:p>
          <a:endParaRPr lang="it-IT"/>
        </a:p>
      </dgm:t>
    </dgm:pt>
    <dgm:pt modelId="{CFD78788-2A0F-475C-A3B1-295C41CED05B}" type="sibTrans" cxnId="{2A588906-BCF7-4CD7-9DB2-FC51D518FD35}">
      <dgm:prSet/>
      <dgm:spPr/>
      <dgm:t>
        <a:bodyPr/>
        <a:lstStyle/>
        <a:p>
          <a:endParaRPr lang="it-IT"/>
        </a:p>
      </dgm:t>
    </dgm:pt>
    <dgm:pt modelId="{038A7EB4-02C1-4BCD-9EB8-0F63385A70D9}">
      <dgm:prSet phldrT="[Testo]"/>
      <dgm:spPr/>
      <dgm:t>
        <a:bodyPr/>
        <a:lstStyle/>
        <a:p>
          <a:r>
            <a:rPr lang="it-IT"/>
            <a:t>Iscrizione</a:t>
          </a:r>
        </a:p>
      </dgm:t>
    </dgm:pt>
    <dgm:pt modelId="{899AFBE5-51BB-42B9-BE26-F45E5AC8C3A4}" type="parTrans" cxnId="{4A029817-D5DA-40E2-8183-04325ED9A9D7}">
      <dgm:prSet/>
      <dgm:spPr/>
      <dgm:t>
        <a:bodyPr/>
        <a:lstStyle/>
        <a:p>
          <a:endParaRPr lang="it-IT"/>
        </a:p>
      </dgm:t>
    </dgm:pt>
    <dgm:pt modelId="{DA56D851-02E5-4B02-9D14-7D8A5F0D5D16}" type="sibTrans" cxnId="{4A029817-D5DA-40E2-8183-04325ED9A9D7}">
      <dgm:prSet/>
      <dgm:spPr/>
      <dgm:t>
        <a:bodyPr/>
        <a:lstStyle/>
        <a:p>
          <a:endParaRPr lang="it-IT"/>
        </a:p>
      </dgm:t>
    </dgm:pt>
    <dgm:pt modelId="{274AACEC-6491-4826-8CEA-B5AAD0F38247}">
      <dgm:prSet phldrT="[Testo]"/>
      <dgm:spPr/>
      <dgm:t>
        <a:bodyPr/>
        <a:lstStyle/>
        <a:p>
          <a:r>
            <a:rPr lang="it-IT"/>
            <a:t>Richiesta / controllo serie (gruppo / rimborso /prova)</a:t>
          </a:r>
        </a:p>
      </dgm:t>
    </dgm:pt>
    <dgm:pt modelId="{8E068040-6A8D-42F4-B670-616E7CB69A28}" type="parTrans" cxnId="{62446C25-BE41-4F46-B77A-5CADDE644AD6}">
      <dgm:prSet/>
      <dgm:spPr/>
      <dgm:t>
        <a:bodyPr/>
        <a:lstStyle/>
        <a:p>
          <a:endParaRPr lang="it-IT"/>
        </a:p>
      </dgm:t>
    </dgm:pt>
    <dgm:pt modelId="{EB8FD4E0-D51D-4FB5-ADD2-1DB152C5C6C0}" type="sibTrans" cxnId="{62446C25-BE41-4F46-B77A-5CADDE644AD6}">
      <dgm:prSet/>
      <dgm:spPr/>
      <dgm:t>
        <a:bodyPr/>
        <a:lstStyle/>
        <a:p>
          <a:endParaRPr lang="it-IT"/>
        </a:p>
      </dgm:t>
    </dgm:pt>
    <dgm:pt modelId="{37AA1C2B-092D-4BEC-B339-F57977999096}">
      <dgm:prSet phldrT="[Testo]"/>
      <dgm:spPr/>
      <dgm:t>
        <a:bodyPr/>
        <a:lstStyle/>
        <a:p>
          <a:r>
            <a:rPr lang="it-IT"/>
            <a:t>Pagamento</a:t>
          </a:r>
        </a:p>
      </dgm:t>
    </dgm:pt>
    <dgm:pt modelId="{B8AF3885-99C0-4CDD-BFCC-1EF73B2B3FC8}" type="parTrans" cxnId="{9BBE074D-C0CD-408B-93D4-ACD4FBB1746D}">
      <dgm:prSet/>
      <dgm:spPr/>
      <dgm:t>
        <a:bodyPr/>
        <a:lstStyle/>
        <a:p>
          <a:endParaRPr lang="it-IT"/>
        </a:p>
      </dgm:t>
    </dgm:pt>
    <dgm:pt modelId="{02495775-E1E3-4C3D-B1F4-D4DBE37A8410}" type="sibTrans" cxnId="{9BBE074D-C0CD-408B-93D4-ACD4FBB1746D}">
      <dgm:prSet/>
      <dgm:spPr/>
      <dgm:t>
        <a:bodyPr/>
        <a:lstStyle/>
        <a:p>
          <a:endParaRPr lang="it-IT"/>
        </a:p>
      </dgm:t>
    </dgm:pt>
    <dgm:pt modelId="{546D553C-A8D0-45C0-BF14-CDF0002DFFF0}">
      <dgm:prSet phldrT="[Testo]"/>
      <dgm:spPr/>
      <dgm:t>
        <a:bodyPr/>
        <a:lstStyle/>
        <a:p>
          <a:r>
            <a:rPr lang="it-IT"/>
            <a:t>Controllo pagamento quota gruppo</a:t>
          </a:r>
        </a:p>
      </dgm:t>
    </dgm:pt>
    <dgm:pt modelId="{09E10DD3-F89D-4703-8333-2A0E0BE02D6A}" type="parTrans" cxnId="{9798B1FB-2D69-43AE-B13C-02F1A9DC9DDA}">
      <dgm:prSet/>
      <dgm:spPr/>
      <dgm:t>
        <a:bodyPr/>
        <a:lstStyle/>
        <a:p>
          <a:endParaRPr lang="it-IT"/>
        </a:p>
      </dgm:t>
    </dgm:pt>
    <dgm:pt modelId="{9E1E8D25-CDA4-4DA1-B6F5-A8ED036416BE}" type="sibTrans" cxnId="{9798B1FB-2D69-43AE-B13C-02F1A9DC9DDA}">
      <dgm:prSet/>
      <dgm:spPr/>
      <dgm:t>
        <a:bodyPr/>
        <a:lstStyle/>
        <a:p>
          <a:endParaRPr lang="it-IT"/>
        </a:p>
      </dgm:t>
    </dgm:pt>
    <dgm:pt modelId="{154D6AA2-6FF6-4472-89D0-A8962A6E604A}">
      <dgm:prSet phldrT="[Testo]"/>
      <dgm:spPr/>
      <dgm:t>
        <a:bodyPr/>
        <a:lstStyle/>
        <a:p>
          <a:r>
            <a:rPr lang="it-IT"/>
            <a:t>Controllo pagamento serie (gruppo / rimborso / prova)</a:t>
          </a:r>
        </a:p>
      </dgm:t>
    </dgm:pt>
    <dgm:pt modelId="{BA4DA0E6-FD2D-4C5B-AB50-C6A947ECB1A5}" type="parTrans" cxnId="{EF49CB7D-8A31-4FDD-8310-93632780F95F}">
      <dgm:prSet/>
      <dgm:spPr/>
      <dgm:t>
        <a:bodyPr/>
        <a:lstStyle/>
        <a:p>
          <a:endParaRPr lang="it-IT"/>
        </a:p>
      </dgm:t>
    </dgm:pt>
    <dgm:pt modelId="{12C6AD2C-4C8E-4445-A1A3-B800CE32A1A2}" type="sibTrans" cxnId="{EF49CB7D-8A31-4FDD-8310-93632780F95F}">
      <dgm:prSet/>
      <dgm:spPr/>
      <dgm:t>
        <a:bodyPr/>
        <a:lstStyle/>
        <a:p>
          <a:endParaRPr lang="it-IT"/>
        </a:p>
      </dgm:t>
    </dgm:pt>
    <dgm:pt modelId="{8BBE4BC5-7D52-4C97-8099-CD4C066051FD}">
      <dgm:prSet phldrT="[Testo]"/>
      <dgm:spPr/>
      <dgm:t>
        <a:bodyPr/>
        <a:lstStyle/>
        <a:p>
          <a:r>
            <a:rPr lang="it-IT"/>
            <a:t>Richiesta / controllo appartenenza a guppo</a:t>
          </a:r>
        </a:p>
      </dgm:t>
    </dgm:pt>
    <dgm:pt modelId="{8D5674CF-E7BD-4C10-88BE-6976068E7FEE}" type="parTrans" cxnId="{F0DACB7D-6F63-4E20-A6AD-35F0254EF56A}">
      <dgm:prSet/>
      <dgm:spPr/>
    </dgm:pt>
    <dgm:pt modelId="{72DAFBE0-9216-4DB5-802C-0E6822242D99}" type="sibTrans" cxnId="{F0DACB7D-6F63-4E20-A6AD-35F0254EF56A}">
      <dgm:prSet/>
      <dgm:spPr/>
    </dgm:pt>
    <dgm:pt modelId="{B87BF064-6D7D-4EE6-8A5D-55AD28EC3EE1}">
      <dgm:prSet phldrT="[Testo]"/>
      <dgm:spPr/>
      <dgm:t>
        <a:bodyPr/>
        <a:lstStyle/>
        <a:p>
          <a:r>
            <a:rPr lang="it-IT"/>
            <a:t>Conteggio del dovuto</a:t>
          </a:r>
        </a:p>
      </dgm:t>
    </dgm:pt>
    <dgm:pt modelId="{29CA3772-D612-480A-ACB2-CE807D99AB01}" type="parTrans" cxnId="{1830D462-8D0F-43A0-8C07-BD08F42B6265}">
      <dgm:prSet/>
      <dgm:spPr/>
    </dgm:pt>
    <dgm:pt modelId="{83B325C9-AB76-4040-BB4D-50B00C76D7A9}" type="sibTrans" cxnId="{1830D462-8D0F-43A0-8C07-BD08F42B6265}">
      <dgm:prSet/>
      <dgm:spPr/>
    </dgm:pt>
    <dgm:pt modelId="{131957DC-76E8-470B-AE86-95017C769F6B}">
      <dgm:prSet/>
      <dgm:spPr/>
      <dgm:t>
        <a:bodyPr/>
        <a:lstStyle/>
        <a:p>
          <a:r>
            <a:rPr lang="it-IT"/>
            <a:t>Consegna</a:t>
          </a:r>
        </a:p>
      </dgm:t>
    </dgm:pt>
    <dgm:pt modelId="{8C3BF3C4-B1FE-41E8-9C4A-A8393BB1D0CE}" type="parTrans" cxnId="{F2808D8E-91A1-46CD-8A75-CCA3F87661FE}">
      <dgm:prSet/>
      <dgm:spPr/>
    </dgm:pt>
    <dgm:pt modelId="{887B33C8-DF94-4E21-B9F1-4981810121AA}" type="sibTrans" cxnId="{F2808D8E-91A1-46CD-8A75-CCA3F87661FE}">
      <dgm:prSet/>
      <dgm:spPr/>
    </dgm:pt>
    <dgm:pt modelId="{4BB2A65A-035B-4C9D-845A-1D5F747723D8}">
      <dgm:prSet/>
      <dgm:spPr/>
      <dgm:t>
        <a:bodyPr/>
        <a:lstStyle/>
        <a:p>
          <a:r>
            <a:rPr lang="it-IT"/>
            <a:t>Foglio di stand</a:t>
          </a:r>
        </a:p>
      </dgm:t>
    </dgm:pt>
    <dgm:pt modelId="{93BBEC4E-69AA-480F-A557-6C6FAA135102}" type="parTrans" cxnId="{2DE497A7-8EFF-4E06-A985-96A8D0FB6DB9}">
      <dgm:prSet/>
      <dgm:spPr/>
    </dgm:pt>
    <dgm:pt modelId="{FE4FF811-C3E9-4EA1-BBCD-60D386339747}" type="sibTrans" cxnId="{2DE497A7-8EFF-4E06-A985-96A8D0FB6DB9}">
      <dgm:prSet/>
      <dgm:spPr/>
    </dgm:pt>
    <dgm:pt modelId="{325622F9-D14D-4CC4-AA0A-6DE1DDA5CD12}">
      <dgm:prSet/>
      <dgm:spPr/>
      <dgm:t>
        <a:bodyPr/>
        <a:lstStyle/>
        <a:p>
          <a:r>
            <a:rPr lang="it-IT"/>
            <a:t>Munizione</a:t>
          </a:r>
        </a:p>
      </dgm:t>
    </dgm:pt>
    <dgm:pt modelId="{B7C1D36A-1854-4978-A914-EA4EA0858E9A}" type="parTrans" cxnId="{A975FB25-F407-448C-9D42-3E47F9F0C48E}">
      <dgm:prSet/>
      <dgm:spPr/>
    </dgm:pt>
    <dgm:pt modelId="{8C1E0D80-1FB0-42CF-953E-97EF5447C175}" type="sibTrans" cxnId="{A975FB25-F407-448C-9D42-3E47F9F0C48E}">
      <dgm:prSet/>
      <dgm:spPr/>
    </dgm:pt>
    <dgm:pt modelId="{3BF179C4-4CE3-40C0-B83E-252A35A4DD5C}">
      <dgm:prSet phldrT="[Testo]"/>
      <dgm:spPr/>
      <dgm:t>
        <a:bodyPr/>
        <a:lstStyle/>
        <a:p>
          <a:r>
            <a:rPr lang="it-IT"/>
            <a:t>Richiesta / controllo categoria (arma)</a:t>
          </a:r>
        </a:p>
      </dgm:t>
    </dgm:pt>
    <dgm:pt modelId="{626DC9A1-495B-4EC1-9BCD-56AD7D832F55}" type="parTrans" cxnId="{350A301C-178D-4805-8B58-3CD0B1699BCB}">
      <dgm:prSet/>
      <dgm:spPr/>
    </dgm:pt>
    <dgm:pt modelId="{E0B00CBC-9EDF-40FC-8488-0DBA55A59816}" type="sibTrans" cxnId="{350A301C-178D-4805-8B58-3CD0B1699BCB}">
      <dgm:prSet/>
      <dgm:spPr/>
    </dgm:pt>
    <dgm:pt modelId="{6C35C716-896A-4E9B-9540-AFE9E61EF90B}">
      <dgm:prSet phldrT="[Testo]"/>
      <dgm:spPr/>
      <dgm:t>
        <a:bodyPr/>
        <a:lstStyle/>
        <a:p>
          <a:r>
            <a:rPr lang="it-IT"/>
            <a:t>Controllo categoria età (potrebbe voler sparare come elite)</a:t>
          </a:r>
        </a:p>
      </dgm:t>
    </dgm:pt>
    <dgm:pt modelId="{C45E5CD2-FB89-4684-B0ED-207E3E956FC6}" type="parTrans" cxnId="{519DD81F-C3E7-4365-AEC7-85A6AEE2A862}">
      <dgm:prSet/>
      <dgm:spPr/>
    </dgm:pt>
    <dgm:pt modelId="{DABCC8E4-5E85-449B-9FDF-BEA5286A095B}" type="sibTrans" cxnId="{519DD81F-C3E7-4365-AEC7-85A6AEE2A862}">
      <dgm:prSet/>
      <dgm:spPr/>
    </dgm:pt>
    <dgm:pt modelId="{3D46AC08-2F72-4C79-BBFA-8FB814B3828A}" type="pres">
      <dgm:prSet presAssocID="{17E8E603-A938-472C-BED3-9F84D0FE89E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15997991-D148-449B-92CF-656B4BEA5A00}" type="pres">
      <dgm:prSet presAssocID="{9B0AC060-71F1-42FA-9C99-E2CB007AE771}" presName="composite" presStyleCnt="0"/>
      <dgm:spPr/>
    </dgm:pt>
    <dgm:pt modelId="{7C11C370-B1C0-47BF-9C76-97E0FB7FB916}" type="pres">
      <dgm:prSet presAssocID="{9B0AC060-71F1-42FA-9C99-E2CB007AE771}" presName="parentText" presStyleLbl="align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B43854E-151E-464B-954A-D236AB3AD2A5}" type="pres">
      <dgm:prSet presAssocID="{9B0AC060-71F1-42FA-9C99-E2CB007AE771}" presName="descendantText" presStyleLbl="alignAcc1" presStyleIdx="0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314E193E-7106-4274-8023-4375A1A84444}" type="pres">
      <dgm:prSet presAssocID="{1F161A09-DE45-4F01-B0A3-C5A2D145F7C7}" presName="sp" presStyleCnt="0"/>
      <dgm:spPr/>
    </dgm:pt>
    <dgm:pt modelId="{A8B7CD6B-ECEC-4D91-9867-C3482E5184CB}" type="pres">
      <dgm:prSet presAssocID="{038A7EB4-02C1-4BCD-9EB8-0F63385A70D9}" presName="composite" presStyleCnt="0"/>
      <dgm:spPr/>
    </dgm:pt>
    <dgm:pt modelId="{71FBFBB4-199F-4ABD-9F9C-EF5A26F782CC}" type="pres">
      <dgm:prSet presAssocID="{038A7EB4-02C1-4BCD-9EB8-0F63385A70D9}" presName="parentText" presStyleLbl="align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96F3FDEF-A0D4-436F-A9E3-76127EC9FCF6}" type="pres">
      <dgm:prSet presAssocID="{038A7EB4-02C1-4BCD-9EB8-0F63385A70D9}" presName="descendantText" presStyleLbl="alignAcc1" presStyleIdx="1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431DBD6-84E7-48DD-8C4D-89347C49F0B4}" type="pres">
      <dgm:prSet presAssocID="{DA56D851-02E5-4B02-9D14-7D8A5F0D5D16}" presName="sp" presStyleCnt="0"/>
      <dgm:spPr/>
    </dgm:pt>
    <dgm:pt modelId="{CA4A2B1A-7C9A-4789-AB7D-917CB312A419}" type="pres">
      <dgm:prSet presAssocID="{37AA1C2B-092D-4BEC-B339-F57977999096}" presName="composite" presStyleCnt="0"/>
      <dgm:spPr/>
    </dgm:pt>
    <dgm:pt modelId="{1E10341A-F297-417E-ABBE-36CBD2C6B971}" type="pres">
      <dgm:prSet presAssocID="{37AA1C2B-092D-4BEC-B339-F57977999096}" presName="parentText" presStyleLbl="align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A24B3CEB-E55F-458B-A1C2-BDA07DE83228}" type="pres">
      <dgm:prSet presAssocID="{37AA1C2B-092D-4BEC-B339-F57977999096}" presName="descendantText" presStyleLbl="alignAcc1" presStyleIdx="2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EB50C91-7CD8-4149-9176-5F2E4F34176F}" type="pres">
      <dgm:prSet presAssocID="{02495775-E1E3-4C3D-B1F4-D4DBE37A8410}" presName="sp" presStyleCnt="0"/>
      <dgm:spPr/>
    </dgm:pt>
    <dgm:pt modelId="{4119FF8B-64C6-4B85-98CB-B5420ABC9487}" type="pres">
      <dgm:prSet presAssocID="{131957DC-76E8-470B-AE86-95017C769F6B}" presName="composite" presStyleCnt="0"/>
      <dgm:spPr/>
    </dgm:pt>
    <dgm:pt modelId="{C3C03696-99C2-4164-9969-18C2C0DFFF43}" type="pres">
      <dgm:prSet presAssocID="{131957DC-76E8-470B-AE86-95017C769F6B}" presName="parentText" presStyleLbl="align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0F37A85D-922F-4815-B6A2-711E79A2D45C}" type="pres">
      <dgm:prSet presAssocID="{131957DC-76E8-470B-AE86-95017C769F6B}" presName="descendantText" presStyleLbl="alignAcc1" presStyleIdx="3" presStyleCnt="4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</dgm:ptLst>
  <dgm:cxnLst>
    <dgm:cxn modelId="{EF49CB7D-8A31-4FDD-8310-93632780F95F}" srcId="{37AA1C2B-092D-4BEC-B339-F57977999096}" destId="{154D6AA2-6FF6-4472-89D0-A8962A6E604A}" srcOrd="1" destOrd="0" parTransId="{BA4DA0E6-FD2D-4C5B-AB50-C6A947ECB1A5}" sibTransId="{12C6AD2C-4C8E-4445-A1A3-B800CE32A1A2}"/>
    <dgm:cxn modelId="{19F0FDE7-F91C-45F9-94F6-91F5B3C17BCB}" type="presOf" srcId="{546D553C-A8D0-45C0-BF14-CDF0002DFFF0}" destId="{A24B3CEB-E55F-458B-A1C2-BDA07DE83228}" srcOrd="0" destOrd="0" presId="urn:microsoft.com/office/officeart/2005/8/layout/chevron2"/>
    <dgm:cxn modelId="{519DD81F-C3E7-4365-AEC7-85A6AEE2A862}" srcId="{9B0AC060-71F1-42FA-9C99-E2CB007AE771}" destId="{6C35C716-896A-4E9B-9540-AFE9E61EF90B}" srcOrd="2" destOrd="0" parTransId="{C45E5CD2-FB89-4684-B0ED-207E3E956FC6}" sibTransId="{DABCC8E4-5E85-449B-9FDF-BEA5286A095B}"/>
    <dgm:cxn modelId="{2A588906-BCF7-4CD7-9DB2-FC51D518FD35}" srcId="{9B0AC060-71F1-42FA-9C99-E2CB007AE771}" destId="{EB0CC1E2-B2D4-465D-AC80-777C43B7132E}" srcOrd="1" destOrd="0" parTransId="{ADC3ED3F-9F3B-4E08-8B0F-6356B9634F54}" sibTransId="{CFD78788-2A0F-475C-A3B1-295C41CED05B}"/>
    <dgm:cxn modelId="{22967BB2-38CA-455B-BFB7-07D65DF3F648}" srcId="{9B0AC060-71F1-42FA-9C99-E2CB007AE771}" destId="{ACE0AE79-BD73-46AF-B241-E55366A2A22B}" srcOrd="0" destOrd="0" parTransId="{9BAE84FC-B037-4DC4-A37A-7A44EC0E1284}" sibTransId="{DB08C97A-1CF7-40AD-B5F8-8A792490C860}"/>
    <dgm:cxn modelId="{1DA6070E-D6BF-4500-821D-1915B0C1CB2E}" type="presOf" srcId="{17E8E603-A938-472C-BED3-9F84D0FE89E1}" destId="{3D46AC08-2F72-4C79-BBFA-8FB814B3828A}" srcOrd="0" destOrd="0" presId="urn:microsoft.com/office/officeart/2005/8/layout/chevron2"/>
    <dgm:cxn modelId="{350A301C-178D-4805-8B58-3CD0B1699BCB}" srcId="{038A7EB4-02C1-4BCD-9EB8-0F63385A70D9}" destId="{3BF179C4-4CE3-40C0-B83E-252A35A4DD5C}" srcOrd="0" destOrd="0" parTransId="{626DC9A1-495B-4EC1-9BCD-56AD7D832F55}" sibTransId="{E0B00CBC-9EDF-40FC-8488-0DBA55A59816}"/>
    <dgm:cxn modelId="{2DE497A7-8EFF-4E06-A985-96A8D0FB6DB9}" srcId="{131957DC-76E8-470B-AE86-95017C769F6B}" destId="{4BB2A65A-035B-4C9D-845A-1D5F747723D8}" srcOrd="0" destOrd="0" parTransId="{93BBEC4E-69AA-480F-A557-6C6FAA135102}" sibTransId="{FE4FF811-C3E9-4EA1-BBCD-60D386339747}"/>
    <dgm:cxn modelId="{2D24CF71-25D2-412D-AAAA-848B07D929C6}" type="presOf" srcId="{154D6AA2-6FF6-4472-89D0-A8962A6E604A}" destId="{A24B3CEB-E55F-458B-A1C2-BDA07DE83228}" srcOrd="0" destOrd="1" presId="urn:microsoft.com/office/officeart/2005/8/layout/chevron2"/>
    <dgm:cxn modelId="{1A4C4620-0122-4A46-B640-7AFC7354028D}" type="presOf" srcId="{B87BF064-6D7D-4EE6-8A5D-55AD28EC3EE1}" destId="{A24B3CEB-E55F-458B-A1C2-BDA07DE83228}" srcOrd="0" destOrd="2" presId="urn:microsoft.com/office/officeart/2005/8/layout/chevron2"/>
    <dgm:cxn modelId="{404C41B4-14BB-4DE8-BE99-47D09F324CF3}" type="presOf" srcId="{3BF179C4-4CE3-40C0-B83E-252A35A4DD5C}" destId="{96F3FDEF-A0D4-436F-A9E3-76127EC9FCF6}" srcOrd="0" destOrd="0" presId="urn:microsoft.com/office/officeart/2005/8/layout/chevron2"/>
    <dgm:cxn modelId="{749C327D-410D-4BE4-9C08-86BA34BE2B63}" srcId="{17E8E603-A938-472C-BED3-9F84D0FE89E1}" destId="{9B0AC060-71F1-42FA-9C99-E2CB007AE771}" srcOrd="0" destOrd="0" parTransId="{C5CB8741-988D-4592-9032-70F1822805FB}" sibTransId="{1F161A09-DE45-4F01-B0A3-C5A2D145F7C7}"/>
    <dgm:cxn modelId="{703BFF46-5457-4E92-ADC9-94D113A9F77D}" type="presOf" srcId="{37AA1C2B-092D-4BEC-B339-F57977999096}" destId="{1E10341A-F297-417E-ABBE-36CBD2C6B971}" srcOrd="0" destOrd="0" presId="urn:microsoft.com/office/officeart/2005/8/layout/chevron2"/>
    <dgm:cxn modelId="{1830D462-8D0F-43A0-8C07-BD08F42B6265}" srcId="{37AA1C2B-092D-4BEC-B339-F57977999096}" destId="{B87BF064-6D7D-4EE6-8A5D-55AD28EC3EE1}" srcOrd="2" destOrd="0" parTransId="{29CA3772-D612-480A-ACB2-CE807D99AB01}" sibTransId="{83B325C9-AB76-4040-BB4D-50B00C76D7A9}"/>
    <dgm:cxn modelId="{F2808D8E-91A1-46CD-8A75-CCA3F87661FE}" srcId="{17E8E603-A938-472C-BED3-9F84D0FE89E1}" destId="{131957DC-76E8-470B-AE86-95017C769F6B}" srcOrd="3" destOrd="0" parTransId="{8C3BF3C4-B1FE-41E8-9C4A-A8393BB1D0CE}" sibTransId="{887B33C8-DF94-4E21-B9F1-4981810121AA}"/>
    <dgm:cxn modelId="{9798B1FB-2D69-43AE-B13C-02F1A9DC9DDA}" srcId="{37AA1C2B-092D-4BEC-B339-F57977999096}" destId="{546D553C-A8D0-45C0-BF14-CDF0002DFFF0}" srcOrd="0" destOrd="0" parTransId="{09E10DD3-F89D-4703-8333-2A0E0BE02D6A}" sibTransId="{9E1E8D25-CDA4-4DA1-B6F5-A8ED036416BE}"/>
    <dgm:cxn modelId="{B2263AA9-30B3-4974-A2F4-ED87EFC22308}" type="presOf" srcId="{325622F9-D14D-4CC4-AA0A-6DE1DDA5CD12}" destId="{0F37A85D-922F-4815-B6A2-711E79A2D45C}" srcOrd="0" destOrd="1" presId="urn:microsoft.com/office/officeart/2005/8/layout/chevron2"/>
    <dgm:cxn modelId="{8D124A37-1FC3-4A61-9D04-CE0D7E681E1A}" type="presOf" srcId="{8BBE4BC5-7D52-4C97-8099-CD4C066051FD}" destId="{96F3FDEF-A0D4-436F-A9E3-76127EC9FCF6}" srcOrd="0" destOrd="2" presId="urn:microsoft.com/office/officeart/2005/8/layout/chevron2"/>
    <dgm:cxn modelId="{1DFF3047-A173-4E89-8FA8-98BBAB0ED6E4}" type="presOf" srcId="{EB0CC1E2-B2D4-465D-AC80-777C43B7132E}" destId="{8B43854E-151E-464B-954A-D236AB3AD2A5}" srcOrd="0" destOrd="1" presId="urn:microsoft.com/office/officeart/2005/8/layout/chevron2"/>
    <dgm:cxn modelId="{A975FB25-F407-448C-9D42-3E47F9F0C48E}" srcId="{131957DC-76E8-470B-AE86-95017C769F6B}" destId="{325622F9-D14D-4CC4-AA0A-6DE1DDA5CD12}" srcOrd="1" destOrd="0" parTransId="{B7C1D36A-1854-4978-A914-EA4EA0858E9A}" sibTransId="{8C1E0D80-1FB0-42CF-953E-97EF5447C175}"/>
    <dgm:cxn modelId="{DDD679C4-5681-4373-81C6-9A5EA1D653E0}" type="presOf" srcId="{4BB2A65A-035B-4C9D-845A-1D5F747723D8}" destId="{0F37A85D-922F-4815-B6A2-711E79A2D45C}" srcOrd="0" destOrd="0" presId="urn:microsoft.com/office/officeart/2005/8/layout/chevron2"/>
    <dgm:cxn modelId="{F920C100-7270-4304-AADD-4CAF751B4847}" type="presOf" srcId="{131957DC-76E8-470B-AE86-95017C769F6B}" destId="{C3C03696-99C2-4164-9969-18C2C0DFFF43}" srcOrd="0" destOrd="0" presId="urn:microsoft.com/office/officeart/2005/8/layout/chevron2"/>
    <dgm:cxn modelId="{3BD76747-B6EE-49A7-BF93-2A66FDFB79AA}" type="presOf" srcId="{6C35C716-896A-4E9B-9540-AFE9E61EF90B}" destId="{8B43854E-151E-464B-954A-D236AB3AD2A5}" srcOrd="0" destOrd="2" presId="urn:microsoft.com/office/officeart/2005/8/layout/chevron2"/>
    <dgm:cxn modelId="{1EDA669C-94B3-41A6-BDCA-811955C2FB73}" type="presOf" srcId="{274AACEC-6491-4826-8CEA-B5AAD0F38247}" destId="{96F3FDEF-A0D4-436F-A9E3-76127EC9FCF6}" srcOrd="0" destOrd="1" presId="urn:microsoft.com/office/officeart/2005/8/layout/chevron2"/>
    <dgm:cxn modelId="{76FAD4EE-B57E-4A2A-A7C8-82D98B0EA332}" type="presOf" srcId="{ACE0AE79-BD73-46AF-B241-E55366A2A22B}" destId="{8B43854E-151E-464B-954A-D236AB3AD2A5}" srcOrd="0" destOrd="0" presId="urn:microsoft.com/office/officeart/2005/8/layout/chevron2"/>
    <dgm:cxn modelId="{3DC10888-8643-4E50-8143-4C236F47460F}" type="presOf" srcId="{9B0AC060-71F1-42FA-9C99-E2CB007AE771}" destId="{7C11C370-B1C0-47BF-9C76-97E0FB7FB916}" srcOrd="0" destOrd="0" presId="urn:microsoft.com/office/officeart/2005/8/layout/chevron2"/>
    <dgm:cxn modelId="{1053F41E-C23D-47C6-AD22-0D5B7573F1E8}" type="presOf" srcId="{038A7EB4-02C1-4BCD-9EB8-0F63385A70D9}" destId="{71FBFBB4-199F-4ABD-9F9C-EF5A26F782CC}" srcOrd="0" destOrd="0" presId="urn:microsoft.com/office/officeart/2005/8/layout/chevron2"/>
    <dgm:cxn modelId="{62446C25-BE41-4F46-B77A-5CADDE644AD6}" srcId="{038A7EB4-02C1-4BCD-9EB8-0F63385A70D9}" destId="{274AACEC-6491-4826-8CEA-B5AAD0F38247}" srcOrd="1" destOrd="0" parTransId="{8E068040-6A8D-42F4-B670-616E7CB69A28}" sibTransId="{EB8FD4E0-D51D-4FB5-ADD2-1DB152C5C6C0}"/>
    <dgm:cxn modelId="{4A029817-D5DA-40E2-8183-04325ED9A9D7}" srcId="{17E8E603-A938-472C-BED3-9F84D0FE89E1}" destId="{038A7EB4-02C1-4BCD-9EB8-0F63385A70D9}" srcOrd="1" destOrd="0" parTransId="{899AFBE5-51BB-42B9-BE26-F45E5AC8C3A4}" sibTransId="{DA56D851-02E5-4B02-9D14-7D8A5F0D5D16}"/>
    <dgm:cxn modelId="{F0DACB7D-6F63-4E20-A6AD-35F0254EF56A}" srcId="{038A7EB4-02C1-4BCD-9EB8-0F63385A70D9}" destId="{8BBE4BC5-7D52-4C97-8099-CD4C066051FD}" srcOrd="2" destOrd="0" parTransId="{8D5674CF-E7BD-4C10-88BE-6976068E7FEE}" sibTransId="{72DAFBE0-9216-4DB5-802C-0E6822242D99}"/>
    <dgm:cxn modelId="{9BBE074D-C0CD-408B-93D4-ACD4FBB1746D}" srcId="{17E8E603-A938-472C-BED3-9F84D0FE89E1}" destId="{37AA1C2B-092D-4BEC-B339-F57977999096}" srcOrd="2" destOrd="0" parTransId="{B8AF3885-99C0-4CDD-BFCC-1EF73B2B3FC8}" sibTransId="{02495775-E1E3-4C3D-B1F4-D4DBE37A8410}"/>
    <dgm:cxn modelId="{AE09CDF4-3FAC-43D1-BC06-63C4A63F731F}" type="presParOf" srcId="{3D46AC08-2F72-4C79-BBFA-8FB814B3828A}" destId="{15997991-D148-449B-92CF-656B4BEA5A00}" srcOrd="0" destOrd="0" presId="urn:microsoft.com/office/officeart/2005/8/layout/chevron2"/>
    <dgm:cxn modelId="{349A7757-F127-4884-8B46-DDFFFC7E8640}" type="presParOf" srcId="{15997991-D148-449B-92CF-656B4BEA5A00}" destId="{7C11C370-B1C0-47BF-9C76-97E0FB7FB916}" srcOrd="0" destOrd="0" presId="urn:microsoft.com/office/officeart/2005/8/layout/chevron2"/>
    <dgm:cxn modelId="{80C42A7D-3724-40D3-AA88-2C4B893D6E9C}" type="presParOf" srcId="{15997991-D148-449B-92CF-656B4BEA5A00}" destId="{8B43854E-151E-464B-954A-D236AB3AD2A5}" srcOrd="1" destOrd="0" presId="urn:microsoft.com/office/officeart/2005/8/layout/chevron2"/>
    <dgm:cxn modelId="{27A92912-70BF-4A1E-AF93-2991308284FA}" type="presParOf" srcId="{3D46AC08-2F72-4C79-BBFA-8FB814B3828A}" destId="{314E193E-7106-4274-8023-4375A1A84444}" srcOrd="1" destOrd="0" presId="urn:microsoft.com/office/officeart/2005/8/layout/chevron2"/>
    <dgm:cxn modelId="{5A17DE57-06EA-484A-8681-68FB6A8D6382}" type="presParOf" srcId="{3D46AC08-2F72-4C79-BBFA-8FB814B3828A}" destId="{A8B7CD6B-ECEC-4D91-9867-C3482E5184CB}" srcOrd="2" destOrd="0" presId="urn:microsoft.com/office/officeart/2005/8/layout/chevron2"/>
    <dgm:cxn modelId="{1C714C56-8352-4B06-B45C-C1EEA1AF8BD2}" type="presParOf" srcId="{A8B7CD6B-ECEC-4D91-9867-C3482E5184CB}" destId="{71FBFBB4-199F-4ABD-9F9C-EF5A26F782CC}" srcOrd="0" destOrd="0" presId="urn:microsoft.com/office/officeart/2005/8/layout/chevron2"/>
    <dgm:cxn modelId="{E4DFA153-056C-4845-BE9A-E41DA44F337D}" type="presParOf" srcId="{A8B7CD6B-ECEC-4D91-9867-C3482E5184CB}" destId="{96F3FDEF-A0D4-436F-A9E3-76127EC9FCF6}" srcOrd="1" destOrd="0" presId="urn:microsoft.com/office/officeart/2005/8/layout/chevron2"/>
    <dgm:cxn modelId="{83871C5F-F18F-4068-A5E0-02B499F2DA5F}" type="presParOf" srcId="{3D46AC08-2F72-4C79-BBFA-8FB814B3828A}" destId="{0431DBD6-84E7-48DD-8C4D-89347C49F0B4}" srcOrd="3" destOrd="0" presId="urn:microsoft.com/office/officeart/2005/8/layout/chevron2"/>
    <dgm:cxn modelId="{2AE1AC6E-B7C3-4819-9D9D-5DC70D359B59}" type="presParOf" srcId="{3D46AC08-2F72-4C79-BBFA-8FB814B3828A}" destId="{CA4A2B1A-7C9A-4789-AB7D-917CB312A419}" srcOrd="4" destOrd="0" presId="urn:microsoft.com/office/officeart/2005/8/layout/chevron2"/>
    <dgm:cxn modelId="{75225888-CBDF-402E-9D2A-DE6BC6A467D8}" type="presParOf" srcId="{CA4A2B1A-7C9A-4789-AB7D-917CB312A419}" destId="{1E10341A-F297-417E-ABBE-36CBD2C6B971}" srcOrd="0" destOrd="0" presId="urn:microsoft.com/office/officeart/2005/8/layout/chevron2"/>
    <dgm:cxn modelId="{BF3A174E-39CD-45EA-B828-49F617A4B513}" type="presParOf" srcId="{CA4A2B1A-7C9A-4789-AB7D-917CB312A419}" destId="{A24B3CEB-E55F-458B-A1C2-BDA07DE83228}" srcOrd="1" destOrd="0" presId="urn:microsoft.com/office/officeart/2005/8/layout/chevron2"/>
    <dgm:cxn modelId="{551A92C0-2B4F-4B80-8B6E-8D8CBA97A033}" type="presParOf" srcId="{3D46AC08-2F72-4C79-BBFA-8FB814B3828A}" destId="{CEB50C91-7CD8-4149-9176-5F2E4F34176F}" srcOrd="5" destOrd="0" presId="urn:microsoft.com/office/officeart/2005/8/layout/chevron2"/>
    <dgm:cxn modelId="{40FC82FA-7A49-4BD9-91D9-E1BBFA709C10}" type="presParOf" srcId="{3D46AC08-2F72-4C79-BBFA-8FB814B3828A}" destId="{4119FF8B-64C6-4B85-98CB-B5420ABC9487}" srcOrd="6" destOrd="0" presId="urn:microsoft.com/office/officeart/2005/8/layout/chevron2"/>
    <dgm:cxn modelId="{50302BC5-33CC-446F-9DF7-CF67CED1BDF9}" type="presParOf" srcId="{4119FF8B-64C6-4B85-98CB-B5420ABC9487}" destId="{C3C03696-99C2-4164-9969-18C2C0DFFF43}" srcOrd="0" destOrd="0" presId="urn:microsoft.com/office/officeart/2005/8/layout/chevron2"/>
    <dgm:cxn modelId="{366634F4-482C-4307-8E49-59A72DDB9B71}" type="presParOf" srcId="{4119FF8B-64C6-4B85-98CB-B5420ABC9487}" destId="{0F37A85D-922F-4815-B6A2-711E79A2D45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C11C370-B1C0-47BF-9C76-97E0FB7FB916}">
      <dsp:nvSpPr>
        <dsp:cNvPr id="0" name=""/>
        <dsp:cNvSpPr/>
      </dsp:nvSpPr>
      <dsp:spPr>
        <a:xfrm rot="5400000">
          <a:off x="-137126" y="138494"/>
          <a:ext cx="914176" cy="63992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Accoglienza</a:t>
          </a:r>
        </a:p>
      </dsp:txBody>
      <dsp:txXfrm rot="-5400000">
        <a:off x="1" y="321330"/>
        <a:ext cx="639923" cy="274253"/>
      </dsp:txXfrm>
    </dsp:sp>
    <dsp:sp modelId="{8B43854E-151E-464B-954A-D236AB3AD2A5}">
      <dsp:nvSpPr>
        <dsp:cNvPr id="0" name=""/>
        <dsp:cNvSpPr/>
      </dsp:nvSpPr>
      <dsp:spPr>
        <a:xfrm rot="5400000">
          <a:off x="2766054" y="-2124763"/>
          <a:ext cx="594214" cy="4846476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Identificazione tiratore (Licenza | nome | cognome)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Identificazione società (Licenza | nome società)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Controllo categoria età (potrebbe voler sparare come elite)</a:t>
          </a:r>
        </a:p>
      </dsp:txBody>
      <dsp:txXfrm rot="-5400000">
        <a:off x="639924" y="30374"/>
        <a:ext cx="4817469" cy="536200"/>
      </dsp:txXfrm>
    </dsp:sp>
    <dsp:sp modelId="{71FBFBB4-199F-4ABD-9F9C-EF5A26F782CC}">
      <dsp:nvSpPr>
        <dsp:cNvPr id="0" name=""/>
        <dsp:cNvSpPr/>
      </dsp:nvSpPr>
      <dsp:spPr>
        <a:xfrm rot="5400000">
          <a:off x="-137126" y="899656"/>
          <a:ext cx="914176" cy="63992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Iscrizione</a:t>
          </a:r>
        </a:p>
      </dsp:txBody>
      <dsp:txXfrm rot="-5400000">
        <a:off x="1" y="1082492"/>
        <a:ext cx="639923" cy="274253"/>
      </dsp:txXfrm>
    </dsp:sp>
    <dsp:sp modelId="{96F3FDEF-A0D4-436F-A9E3-76127EC9FCF6}">
      <dsp:nvSpPr>
        <dsp:cNvPr id="0" name=""/>
        <dsp:cNvSpPr/>
      </dsp:nvSpPr>
      <dsp:spPr>
        <a:xfrm rot="5400000">
          <a:off x="2766054" y="-1363600"/>
          <a:ext cx="594214" cy="4846476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Richiesta / controllo categoria (arma)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Richiesta / controllo serie (gruppo / rimborso /prova)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Richiesta / controllo appartenenza a guppo</a:t>
          </a:r>
        </a:p>
      </dsp:txBody>
      <dsp:txXfrm rot="-5400000">
        <a:off x="639924" y="791537"/>
        <a:ext cx="4817469" cy="536200"/>
      </dsp:txXfrm>
    </dsp:sp>
    <dsp:sp modelId="{1E10341A-F297-417E-ABBE-36CBD2C6B971}">
      <dsp:nvSpPr>
        <dsp:cNvPr id="0" name=""/>
        <dsp:cNvSpPr/>
      </dsp:nvSpPr>
      <dsp:spPr>
        <a:xfrm rot="5400000">
          <a:off x="-137126" y="1660819"/>
          <a:ext cx="914176" cy="63992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Pagamento</a:t>
          </a:r>
        </a:p>
      </dsp:txBody>
      <dsp:txXfrm rot="-5400000">
        <a:off x="1" y="1843655"/>
        <a:ext cx="639923" cy="274253"/>
      </dsp:txXfrm>
    </dsp:sp>
    <dsp:sp modelId="{A24B3CEB-E55F-458B-A1C2-BDA07DE83228}">
      <dsp:nvSpPr>
        <dsp:cNvPr id="0" name=""/>
        <dsp:cNvSpPr/>
      </dsp:nvSpPr>
      <dsp:spPr>
        <a:xfrm rot="5400000">
          <a:off x="2766054" y="-602437"/>
          <a:ext cx="594214" cy="4846476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Controllo pagamento quota gruppo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Controllo pagamento serie (gruppo / rimborso / prova)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Conteggio del dovuto</a:t>
          </a:r>
        </a:p>
      </dsp:txBody>
      <dsp:txXfrm rot="-5400000">
        <a:off x="639924" y="1552700"/>
        <a:ext cx="4817469" cy="536200"/>
      </dsp:txXfrm>
    </dsp:sp>
    <dsp:sp modelId="{C3C03696-99C2-4164-9969-18C2C0DFFF43}">
      <dsp:nvSpPr>
        <dsp:cNvPr id="0" name=""/>
        <dsp:cNvSpPr/>
      </dsp:nvSpPr>
      <dsp:spPr>
        <a:xfrm rot="5400000">
          <a:off x="-137126" y="2421982"/>
          <a:ext cx="914176" cy="639923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Consegna</a:t>
          </a:r>
        </a:p>
      </dsp:txBody>
      <dsp:txXfrm rot="-5400000">
        <a:off x="1" y="2604818"/>
        <a:ext cx="639923" cy="274253"/>
      </dsp:txXfrm>
    </dsp:sp>
    <dsp:sp modelId="{0F37A85D-922F-4815-B6A2-711E79A2D45C}">
      <dsp:nvSpPr>
        <dsp:cNvPr id="0" name=""/>
        <dsp:cNvSpPr/>
      </dsp:nvSpPr>
      <dsp:spPr>
        <a:xfrm rot="5400000">
          <a:off x="2766054" y="158724"/>
          <a:ext cx="594214" cy="4846476"/>
        </a:xfrm>
        <a:prstGeom prst="round2Same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Foglio di stand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it-IT" sz="1100" kern="1200"/>
            <a:t>Munizione</a:t>
          </a:r>
        </a:p>
      </dsp:txBody>
      <dsp:txXfrm rot="-5400000">
        <a:off x="639924" y="2313862"/>
        <a:ext cx="4817469" cy="536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6DB40-F32A-49ED-B5F8-A33ECAFF9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_ModelloDocTech</Template>
  <TotalTime>295</TotalTime>
  <Pages>2</Pages>
  <Words>68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SPAI Bellinzona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Allidi</dc:creator>
  <cp:keywords/>
  <dc:description/>
  <cp:lastModifiedBy>Davide Allidi</cp:lastModifiedBy>
  <cp:revision>7</cp:revision>
  <cp:lastPrinted>2007-11-29T13:39:00Z</cp:lastPrinted>
  <dcterms:created xsi:type="dcterms:W3CDTF">2016-12-06T10:54:00Z</dcterms:created>
  <dcterms:modified xsi:type="dcterms:W3CDTF">2016-12-26T10:18:00Z</dcterms:modified>
</cp:coreProperties>
</file>